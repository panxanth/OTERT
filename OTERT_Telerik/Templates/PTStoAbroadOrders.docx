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8"/>
        <w:gridCol w:w="2683"/>
      </w:tblGrid>
      <w:tr w:rsidR="00544BF2" w:rsidRPr="005C1570" w14:paraId="72461627" w14:textId="77777777" w:rsidTr="00146814">
        <w:trPr>
          <w:trHeight w:val="489"/>
        </w:trPr>
        <w:tc>
          <w:tcPr>
            <w:tcW w:w="8298" w:type="dxa"/>
          </w:tcPr>
          <w:p w14:paraId="7FA4A109" w14:textId="77777777" w:rsidR="00544BF2" w:rsidRPr="005C1570" w:rsidRDefault="00544BF2" w:rsidP="00DC7884">
            <w:pPr>
              <w:rPr>
                <w:rFonts w:ascii="Arial" w:hAnsi="Arial" w:cs="Arial"/>
              </w:rPr>
            </w:pPr>
          </w:p>
        </w:tc>
        <w:tc>
          <w:tcPr>
            <w:tcW w:w="2683" w:type="dxa"/>
          </w:tcPr>
          <w:p w14:paraId="69C2D3D9" w14:textId="77777777" w:rsidR="00544BF2" w:rsidRPr="005C1570" w:rsidRDefault="00544BF2" w:rsidP="00DC7884">
            <w:pPr>
              <w:rPr>
                <w:rFonts w:ascii="Arial" w:hAnsi="Arial" w:cs="Arial"/>
              </w:rPr>
            </w:pPr>
            <w:bookmarkStart w:id="0" w:name="Date"/>
            <w:bookmarkEnd w:id="0"/>
          </w:p>
        </w:tc>
      </w:tr>
    </w:tbl>
    <w:p w14:paraId="41F4A771" w14:textId="46A81B92" w:rsidR="00DC7884" w:rsidRPr="005C1570" w:rsidRDefault="00DC7884" w:rsidP="00DC788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8983"/>
      </w:tblGrid>
      <w:tr w:rsidR="00184D21" w:rsidRPr="005C1570" w14:paraId="59C01029" w14:textId="77777777" w:rsidTr="00350135">
        <w:tc>
          <w:tcPr>
            <w:tcW w:w="1998" w:type="dxa"/>
          </w:tcPr>
          <w:p w14:paraId="3296D622" w14:textId="77777777" w:rsidR="00184D21" w:rsidRPr="005C1570" w:rsidRDefault="00184D21" w:rsidP="00DC7884">
            <w:pPr>
              <w:rPr>
                <w:rFonts w:ascii="Arial" w:hAnsi="Arial" w:cs="Arial"/>
              </w:rPr>
            </w:pPr>
            <w:bookmarkStart w:id="1" w:name="Info_Title"/>
            <w:bookmarkEnd w:id="1"/>
          </w:p>
        </w:tc>
        <w:tc>
          <w:tcPr>
            <w:tcW w:w="8983" w:type="dxa"/>
          </w:tcPr>
          <w:p w14:paraId="5FA1B595" w14:textId="77777777" w:rsidR="00184D21" w:rsidRPr="005C1570" w:rsidRDefault="00184D21" w:rsidP="00DC7884">
            <w:pPr>
              <w:rPr>
                <w:rFonts w:ascii="Arial" w:hAnsi="Arial" w:cs="Arial"/>
              </w:rPr>
            </w:pPr>
            <w:bookmarkStart w:id="2" w:name="Info"/>
            <w:bookmarkEnd w:id="2"/>
          </w:p>
        </w:tc>
      </w:tr>
      <w:tr w:rsidR="00184D21" w:rsidRPr="005C1570" w14:paraId="55157045" w14:textId="77777777" w:rsidTr="00350135">
        <w:tc>
          <w:tcPr>
            <w:tcW w:w="1998" w:type="dxa"/>
          </w:tcPr>
          <w:p w14:paraId="3838D87A" w14:textId="77777777" w:rsidR="00184D21" w:rsidRPr="005C1570" w:rsidRDefault="00184D21" w:rsidP="00DC7884">
            <w:pPr>
              <w:rPr>
                <w:rFonts w:ascii="Arial" w:hAnsi="Arial" w:cs="Arial"/>
              </w:rPr>
            </w:pPr>
            <w:bookmarkStart w:id="3" w:name="Provider_Info_Title"/>
            <w:bookmarkEnd w:id="3"/>
          </w:p>
        </w:tc>
        <w:tc>
          <w:tcPr>
            <w:tcW w:w="8983" w:type="dxa"/>
          </w:tcPr>
          <w:p w14:paraId="77D58327" w14:textId="77777777" w:rsidR="00184D21" w:rsidRPr="005C1570" w:rsidRDefault="00184D21" w:rsidP="00DC7884">
            <w:pPr>
              <w:rPr>
                <w:rFonts w:ascii="Arial" w:hAnsi="Arial" w:cs="Arial"/>
              </w:rPr>
            </w:pPr>
            <w:bookmarkStart w:id="4" w:name="Provider_Info"/>
            <w:bookmarkEnd w:id="4"/>
          </w:p>
        </w:tc>
      </w:tr>
      <w:tr w:rsidR="001E0684" w:rsidRPr="005C1570" w14:paraId="71ED5F9D" w14:textId="77777777" w:rsidTr="00350135">
        <w:tc>
          <w:tcPr>
            <w:tcW w:w="1998" w:type="dxa"/>
          </w:tcPr>
          <w:p w14:paraId="72333E25" w14:textId="77777777" w:rsidR="001E0684" w:rsidRPr="005C1570" w:rsidRDefault="001E0684" w:rsidP="00DC7884">
            <w:pPr>
              <w:rPr>
                <w:rFonts w:ascii="Arial" w:hAnsi="Arial" w:cs="Arial"/>
              </w:rPr>
            </w:pPr>
            <w:bookmarkStart w:id="5" w:name="Subject_Title"/>
            <w:bookmarkEnd w:id="5"/>
          </w:p>
        </w:tc>
        <w:tc>
          <w:tcPr>
            <w:tcW w:w="8983" w:type="dxa"/>
          </w:tcPr>
          <w:p w14:paraId="32E40DAC" w14:textId="77777777" w:rsidR="001E0684" w:rsidRPr="005C1570" w:rsidRDefault="001E0684" w:rsidP="00DC7884">
            <w:pPr>
              <w:rPr>
                <w:rFonts w:ascii="Arial" w:hAnsi="Arial" w:cs="Arial"/>
              </w:rPr>
            </w:pPr>
            <w:bookmarkStart w:id="6" w:name="Subject"/>
            <w:bookmarkEnd w:id="6"/>
          </w:p>
        </w:tc>
      </w:tr>
    </w:tbl>
    <w:p w14:paraId="3A36975E" w14:textId="04E79422" w:rsidR="00184D21" w:rsidRPr="005C1570" w:rsidRDefault="00184D21" w:rsidP="00DC7884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9793"/>
      </w:tblGrid>
      <w:tr w:rsidR="00350135" w:rsidRPr="005C1570" w14:paraId="4BF7A79A" w14:textId="77777777" w:rsidTr="00224403">
        <w:trPr>
          <w:trHeight w:val="291"/>
        </w:trPr>
        <w:tc>
          <w:tcPr>
            <w:tcW w:w="10981" w:type="dxa"/>
            <w:gridSpan w:val="2"/>
          </w:tcPr>
          <w:p w14:paraId="345F6D7A" w14:textId="77777777" w:rsidR="00350135" w:rsidRPr="005C1570" w:rsidRDefault="00350135" w:rsidP="00DC7884">
            <w:pPr>
              <w:rPr>
                <w:rFonts w:ascii="Arial" w:hAnsi="Arial" w:cs="Arial"/>
                <w:sz w:val="16"/>
                <w:szCs w:val="16"/>
              </w:rPr>
            </w:pPr>
            <w:bookmarkStart w:id="7" w:name="Kindly_Requested"/>
            <w:bookmarkEnd w:id="7"/>
          </w:p>
        </w:tc>
      </w:tr>
      <w:tr w:rsidR="004E66C0" w:rsidRPr="005C1570" w14:paraId="1B6B240D" w14:textId="77777777" w:rsidTr="00224403">
        <w:trPr>
          <w:trHeight w:val="174"/>
        </w:trPr>
        <w:tc>
          <w:tcPr>
            <w:tcW w:w="10981" w:type="dxa"/>
            <w:gridSpan w:val="2"/>
          </w:tcPr>
          <w:p w14:paraId="08B17892" w14:textId="77777777" w:rsidR="004E66C0" w:rsidRPr="005C1570" w:rsidRDefault="004E66C0" w:rsidP="00DC788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0135" w:rsidRPr="005C1570" w14:paraId="2E39267B" w14:textId="77777777" w:rsidTr="00224403">
        <w:trPr>
          <w:trHeight w:val="264"/>
        </w:trPr>
        <w:tc>
          <w:tcPr>
            <w:tcW w:w="1188" w:type="dxa"/>
          </w:tcPr>
          <w:p w14:paraId="76E5A751" w14:textId="7BCDCED7" w:rsidR="00350135" w:rsidRPr="00460BB3" w:rsidRDefault="00A82AE9" w:rsidP="00DC7884">
            <w:pPr>
              <w:rPr>
                <w:rFonts w:ascii="Arial" w:hAnsi="Arial" w:cs="Arial"/>
                <w:sz w:val="18"/>
              </w:rPr>
            </w:pPr>
            <w:r w:rsidRPr="00460BB3">
              <w:rPr>
                <w:rFonts w:ascii="Arial" w:hAnsi="Arial" w:cs="Arial"/>
                <w:sz w:val="18"/>
              </w:rPr>
              <w:t>in:</w:t>
            </w:r>
          </w:p>
        </w:tc>
        <w:tc>
          <w:tcPr>
            <w:tcW w:w="9793" w:type="dxa"/>
          </w:tcPr>
          <w:p w14:paraId="6350CF9A" w14:textId="77777777" w:rsidR="00350135" w:rsidRPr="00460BB3" w:rsidRDefault="00350135" w:rsidP="00DC7884">
            <w:pPr>
              <w:rPr>
                <w:rFonts w:ascii="Arial" w:hAnsi="Arial" w:cs="Arial"/>
                <w:sz w:val="18"/>
              </w:rPr>
            </w:pPr>
            <w:bookmarkStart w:id="8" w:name="Event_Place"/>
            <w:bookmarkEnd w:id="8"/>
          </w:p>
        </w:tc>
      </w:tr>
      <w:tr w:rsidR="004E66C0" w:rsidRPr="005C1570" w14:paraId="5BFE3AF1" w14:textId="77777777" w:rsidTr="00224403">
        <w:trPr>
          <w:trHeight w:val="70"/>
        </w:trPr>
        <w:tc>
          <w:tcPr>
            <w:tcW w:w="10981" w:type="dxa"/>
            <w:gridSpan w:val="2"/>
          </w:tcPr>
          <w:p w14:paraId="7D3B0365" w14:textId="77777777" w:rsidR="004E66C0" w:rsidRPr="005C1570" w:rsidRDefault="004E66C0" w:rsidP="00DC788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0135" w:rsidRPr="005C1570" w14:paraId="4B3AB6F0" w14:textId="77777777" w:rsidTr="00224403">
        <w:trPr>
          <w:trHeight w:val="201"/>
        </w:trPr>
        <w:tc>
          <w:tcPr>
            <w:tcW w:w="1188" w:type="dxa"/>
          </w:tcPr>
          <w:p w14:paraId="618606DC" w14:textId="3641B5FE" w:rsidR="00350135" w:rsidRPr="00460BB3" w:rsidRDefault="00A82AE9" w:rsidP="00DC7884">
            <w:pPr>
              <w:rPr>
                <w:rFonts w:ascii="Arial" w:hAnsi="Arial" w:cs="Arial"/>
                <w:sz w:val="18"/>
              </w:rPr>
            </w:pPr>
            <w:proofErr w:type="spellStart"/>
            <w:r w:rsidRPr="00460BB3">
              <w:rPr>
                <w:rFonts w:ascii="Arial" w:hAnsi="Arial" w:cs="Arial"/>
                <w:sz w:val="18"/>
              </w:rPr>
              <w:t>event</w:t>
            </w:r>
            <w:proofErr w:type="spellEnd"/>
            <w:r w:rsidRPr="00460BB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9793" w:type="dxa"/>
          </w:tcPr>
          <w:p w14:paraId="6DC21F61" w14:textId="77777777" w:rsidR="00350135" w:rsidRPr="00460BB3" w:rsidRDefault="00350135" w:rsidP="00DC7884">
            <w:pPr>
              <w:rPr>
                <w:rFonts w:ascii="Arial" w:hAnsi="Arial" w:cs="Arial"/>
                <w:sz w:val="18"/>
              </w:rPr>
            </w:pPr>
            <w:bookmarkStart w:id="9" w:name="Event_Name"/>
            <w:bookmarkEnd w:id="9"/>
          </w:p>
        </w:tc>
      </w:tr>
    </w:tbl>
    <w:p w14:paraId="432A8EDA" w14:textId="0B2AA6CA" w:rsidR="00350135" w:rsidRPr="005C1570" w:rsidRDefault="00350135" w:rsidP="00DC7884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1494"/>
        <w:gridCol w:w="1386"/>
        <w:gridCol w:w="3150"/>
        <w:gridCol w:w="2053"/>
      </w:tblGrid>
      <w:tr w:rsidR="00224403" w:rsidRPr="005C1570" w14:paraId="1F16DDB7" w14:textId="77777777" w:rsidTr="006144D6">
        <w:tc>
          <w:tcPr>
            <w:tcW w:w="2898" w:type="dxa"/>
          </w:tcPr>
          <w:p w14:paraId="658989C0" w14:textId="666F7A29" w:rsidR="00224403" w:rsidRPr="005C1570" w:rsidRDefault="00D6110B" w:rsidP="00D6110B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5C1570">
              <w:rPr>
                <w:rFonts w:ascii="Arial" w:hAnsi="Arial" w:cs="Arial"/>
                <w:b/>
                <w:bCs/>
                <w:sz w:val="18"/>
              </w:rPr>
              <w:t>CUSTOMER NAME</w:t>
            </w:r>
          </w:p>
        </w:tc>
        <w:tc>
          <w:tcPr>
            <w:tcW w:w="1494" w:type="dxa"/>
          </w:tcPr>
          <w:p w14:paraId="687664BD" w14:textId="30BDF423" w:rsidR="00224403" w:rsidRPr="005C1570" w:rsidRDefault="00D6110B" w:rsidP="00D6110B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5C1570">
              <w:rPr>
                <w:rFonts w:ascii="Arial" w:hAnsi="Arial" w:cs="Arial"/>
                <w:b/>
                <w:bCs/>
                <w:sz w:val="18"/>
              </w:rPr>
              <w:t>FROM</w:t>
            </w:r>
          </w:p>
        </w:tc>
        <w:tc>
          <w:tcPr>
            <w:tcW w:w="1386" w:type="dxa"/>
          </w:tcPr>
          <w:p w14:paraId="21038645" w14:textId="0D83214D" w:rsidR="00224403" w:rsidRPr="005C1570" w:rsidRDefault="00D6110B" w:rsidP="00D6110B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5C1570">
              <w:rPr>
                <w:rFonts w:ascii="Arial" w:hAnsi="Arial" w:cs="Arial"/>
                <w:b/>
                <w:bCs/>
                <w:sz w:val="18"/>
              </w:rPr>
              <w:t>TO</w:t>
            </w:r>
          </w:p>
        </w:tc>
        <w:tc>
          <w:tcPr>
            <w:tcW w:w="3150" w:type="dxa"/>
          </w:tcPr>
          <w:p w14:paraId="1F42D637" w14:textId="0A6F6C19" w:rsidR="00224403" w:rsidRPr="005C1570" w:rsidRDefault="00D6110B" w:rsidP="00D6110B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5C1570">
              <w:rPr>
                <w:rFonts w:ascii="Arial" w:hAnsi="Arial" w:cs="Arial"/>
                <w:b/>
                <w:bCs/>
                <w:sz w:val="18"/>
              </w:rPr>
              <w:t>PLACE OF INSTAL.</w:t>
            </w:r>
          </w:p>
        </w:tc>
        <w:tc>
          <w:tcPr>
            <w:tcW w:w="2053" w:type="dxa"/>
          </w:tcPr>
          <w:p w14:paraId="6220CAF4" w14:textId="77777777" w:rsidR="00224403" w:rsidRPr="005C1570" w:rsidRDefault="00224403" w:rsidP="00DC7884">
            <w:pPr>
              <w:rPr>
                <w:rFonts w:ascii="Arial" w:hAnsi="Arial" w:cs="Arial"/>
                <w:sz w:val="18"/>
              </w:rPr>
            </w:pPr>
          </w:p>
        </w:tc>
      </w:tr>
      <w:tr w:rsidR="00B26634" w:rsidRPr="005C1570" w14:paraId="7CF09FBB" w14:textId="77777777" w:rsidTr="006144D6">
        <w:tc>
          <w:tcPr>
            <w:tcW w:w="10981" w:type="dxa"/>
            <w:gridSpan w:val="5"/>
          </w:tcPr>
          <w:p w14:paraId="7DE95F0E" w14:textId="1F93BF7C" w:rsidR="00B26634" w:rsidRPr="005C1570" w:rsidRDefault="00B26634" w:rsidP="00B26634">
            <w:pPr>
              <w:tabs>
                <w:tab w:val="left" w:pos="225"/>
              </w:tabs>
              <w:rPr>
                <w:rFonts w:ascii="Arial" w:hAnsi="Arial" w:cs="Arial"/>
                <w:sz w:val="16"/>
                <w:szCs w:val="16"/>
              </w:rPr>
            </w:pPr>
            <w:r w:rsidRPr="005C1570">
              <w:rPr>
                <w:rFonts w:ascii="Arial" w:hAnsi="Arial" w:cs="Arial"/>
              </w:rPr>
              <w:tab/>
            </w:r>
          </w:p>
        </w:tc>
      </w:tr>
      <w:tr w:rsidR="00224403" w:rsidRPr="005C1570" w14:paraId="0FBC93C9" w14:textId="77777777" w:rsidTr="006144D6">
        <w:tc>
          <w:tcPr>
            <w:tcW w:w="2898" w:type="dxa"/>
          </w:tcPr>
          <w:p w14:paraId="4B447E9C" w14:textId="77777777" w:rsidR="00224403" w:rsidRPr="005C1570" w:rsidRDefault="00224403" w:rsidP="00D6110B">
            <w:pPr>
              <w:jc w:val="center"/>
              <w:rPr>
                <w:rFonts w:ascii="Arial" w:hAnsi="Arial" w:cs="Arial"/>
              </w:rPr>
            </w:pPr>
            <w:bookmarkStart w:id="10" w:name="Customer_Name"/>
            <w:bookmarkEnd w:id="10"/>
          </w:p>
        </w:tc>
        <w:tc>
          <w:tcPr>
            <w:tcW w:w="1494" w:type="dxa"/>
          </w:tcPr>
          <w:p w14:paraId="1DBA0B4E" w14:textId="77777777" w:rsidR="00224403" w:rsidRPr="005C1570" w:rsidRDefault="00224403" w:rsidP="00D6110B">
            <w:pPr>
              <w:jc w:val="center"/>
              <w:rPr>
                <w:rFonts w:ascii="Arial" w:hAnsi="Arial" w:cs="Arial"/>
              </w:rPr>
            </w:pPr>
            <w:bookmarkStart w:id="11" w:name="Date_From"/>
            <w:bookmarkEnd w:id="11"/>
          </w:p>
        </w:tc>
        <w:tc>
          <w:tcPr>
            <w:tcW w:w="1386" w:type="dxa"/>
          </w:tcPr>
          <w:p w14:paraId="055060A5" w14:textId="77777777" w:rsidR="00224403" w:rsidRPr="005C1570" w:rsidRDefault="00224403" w:rsidP="00D6110B">
            <w:pPr>
              <w:jc w:val="center"/>
              <w:rPr>
                <w:rFonts w:ascii="Arial" w:hAnsi="Arial" w:cs="Arial"/>
              </w:rPr>
            </w:pPr>
            <w:bookmarkStart w:id="12" w:name="Date_To"/>
            <w:bookmarkEnd w:id="12"/>
          </w:p>
        </w:tc>
        <w:tc>
          <w:tcPr>
            <w:tcW w:w="3150" w:type="dxa"/>
          </w:tcPr>
          <w:p w14:paraId="77983AFB" w14:textId="77777777" w:rsidR="00224403" w:rsidRPr="005C1570" w:rsidRDefault="00224403" w:rsidP="00D6110B">
            <w:pPr>
              <w:jc w:val="center"/>
              <w:rPr>
                <w:rFonts w:ascii="Arial" w:hAnsi="Arial" w:cs="Arial"/>
              </w:rPr>
            </w:pPr>
            <w:bookmarkStart w:id="13" w:name="Requested_Position"/>
            <w:bookmarkEnd w:id="13"/>
          </w:p>
        </w:tc>
        <w:tc>
          <w:tcPr>
            <w:tcW w:w="2053" w:type="dxa"/>
          </w:tcPr>
          <w:p w14:paraId="261BB35C" w14:textId="77777777" w:rsidR="00224403" w:rsidRPr="005C1570" w:rsidRDefault="00224403" w:rsidP="00D6110B">
            <w:pPr>
              <w:jc w:val="center"/>
              <w:rPr>
                <w:rFonts w:ascii="Arial" w:hAnsi="Arial" w:cs="Arial"/>
              </w:rPr>
            </w:pPr>
            <w:bookmarkStart w:id="14" w:name="Line_Type"/>
            <w:bookmarkEnd w:id="14"/>
          </w:p>
        </w:tc>
      </w:tr>
      <w:tr w:rsidR="00B26634" w:rsidRPr="005C1570" w14:paraId="37588FBD" w14:textId="77777777" w:rsidTr="006144D6">
        <w:tc>
          <w:tcPr>
            <w:tcW w:w="10981" w:type="dxa"/>
            <w:gridSpan w:val="5"/>
          </w:tcPr>
          <w:p w14:paraId="2C4D94F7" w14:textId="77777777" w:rsidR="00B26634" w:rsidRPr="005C1570" w:rsidRDefault="00B26634" w:rsidP="00B266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4403" w:rsidRPr="005C1570" w14:paraId="1C13EA74" w14:textId="77777777" w:rsidTr="006144D6">
        <w:tc>
          <w:tcPr>
            <w:tcW w:w="2898" w:type="dxa"/>
          </w:tcPr>
          <w:p w14:paraId="507E44CF" w14:textId="77777777" w:rsidR="00224403" w:rsidRPr="005C1570" w:rsidRDefault="00224403" w:rsidP="00D6110B">
            <w:pPr>
              <w:jc w:val="center"/>
              <w:rPr>
                <w:rFonts w:ascii="Arial" w:hAnsi="Arial" w:cs="Arial"/>
              </w:rPr>
            </w:pPr>
            <w:bookmarkStart w:id="15" w:name="Customer_Type"/>
            <w:bookmarkEnd w:id="15"/>
          </w:p>
        </w:tc>
        <w:tc>
          <w:tcPr>
            <w:tcW w:w="1494" w:type="dxa"/>
          </w:tcPr>
          <w:p w14:paraId="17229B48" w14:textId="77777777" w:rsidR="00224403" w:rsidRPr="005C1570" w:rsidRDefault="00224403" w:rsidP="00D611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14:paraId="25ABEA15" w14:textId="77777777" w:rsidR="00224403" w:rsidRPr="005C1570" w:rsidRDefault="00224403" w:rsidP="00D611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14:paraId="4F3FE1B3" w14:textId="77777777" w:rsidR="00224403" w:rsidRPr="005C1570" w:rsidRDefault="00224403" w:rsidP="00D611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3" w:type="dxa"/>
          </w:tcPr>
          <w:p w14:paraId="60C26119" w14:textId="77777777" w:rsidR="00224403" w:rsidRPr="005C1570" w:rsidRDefault="00224403" w:rsidP="00D6110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E4D570A" w14:textId="7BB083E2" w:rsidR="00224403" w:rsidRPr="005C1570" w:rsidRDefault="00224403" w:rsidP="00DC7884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820"/>
      </w:tblGrid>
      <w:tr w:rsidR="00460BB3" w:rsidRPr="005C1570" w14:paraId="0051453F" w14:textId="77777777" w:rsidTr="00460BB3">
        <w:tc>
          <w:tcPr>
            <w:tcW w:w="1728" w:type="dxa"/>
          </w:tcPr>
          <w:p w14:paraId="53BD24F1" w14:textId="305EADE5" w:rsidR="00460BB3" w:rsidRPr="005C1570" w:rsidRDefault="00460BB3" w:rsidP="00DC7884">
            <w:pPr>
              <w:rPr>
                <w:rFonts w:ascii="Arial" w:hAnsi="Arial" w:cs="Arial"/>
                <w:sz w:val="18"/>
                <w:lang w:val="en-US"/>
              </w:rPr>
            </w:pPr>
            <w:r w:rsidRPr="005C1570">
              <w:rPr>
                <w:rFonts w:ascii="Arial" w:hAnsi="Arial" w:cs="Arial"/>
                <w:sz w:val="18"/>
                <w:lang w:val="en-US"/>
              </w:rPr>
              <w:t>Please provide us:</w:t>
            </w:r>
          </w:p>
        </w:tc>
        <w:tc>
          <w:tcPr>
            <w:tcW w:w="8820" w:type="dxa"/>
          </w:tcPr>
          <w:p w14:paraId="1A3F0FE3" w14:textId="53234120" w:rsidR="00460BB3" w:rsidRPr="005C1570" w:rsidRDefault="00460BB3" w:rsidP="00DC7884">
            <w:pPr>
              <w:rPr>
                <w:rFonts w:ascii="Arial" w:hAnsi="Arial" w:cs="Arial"/>
                <w:sz w:val="18"/>
              </w:rPr>
            </w:pPr>
            <w:bookmarkStart w:id="16" w:name="Line_Type_2"/>
            <w:bookmarkEnd w:id="16"/>
          </w:p>
        </w:tc>
      </w:tr>
      <w:tr w:rsidR="00460BB3" w:rsidRPr="005C1570" w14:paraId="0E2E1ED4" w14:textId="77777777" w:rsidTr="00460BB3">
        <w:tc>
          <w:tcPr>
            <w:tcW w:w="10548" w:type="dxa"/>
            <w:gridSpan w:val="2"/>
          </w:tcPr>
          <w:p w14:paraId="2BF91883" w14:textId="77777777" w:rsidR="00460BB3" w:rsidRPr="00460BB3" w:rsidRDefault="00460BB3" w:rsidP="00DC788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BB3" w:rsidRPr="005C1570" w14:paraId="2AD1F0B0" w14:textId="77777777" w:rsidTr="00460BB3">
        <w:tc>
          <w:tcPr>
            <w:tcW w:w="1728" w:type="dxa"/>
          </w:tcPr>
          <w:p w14:paraId="122E8637" w14:textId="46C96997" w:rsidR="00460BB3" w:rsidRPr="005C1570" w:rsidRDefault="00460BB3" w:rsidP="00DC7884">
            <w:pPr>
              <w:rPr>
                <w:rFonts w:ascii="Arial" w:hAnsi="Arial" w:cs="Arial"/>
                <w:sz w:val="18"/>
                <w:lang w:val="en-US"/>
              </w:rPr>
            </w:pPr>
            <w:r w:rsidRPr="005C1570">
              <w:rPr>
                <w:rFonts w:ascii="Arial" w:hAnsi="Arial" w:cs="Arial"/>
                <w:sz w:val="18"/>
                <w:lang w:val="en-US"/>
              </w:rPr>
              <w:t>Contact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Pr="005C1570">
              <w:rPr>
                <w:rFonts w:ascii="Arial" w:hAnsi="Arial" w:cs="Arial"/>
                <w:sz w:val="18"/>
                <w:lang w:val="en-US"/>
              </w:rPr>
              <w:t>Person:</w:t>
            </w:r>
          </w:p>
        </w:tc>
        <w:tc>
          <w:tcPr>
            <w:tcW w:w="8820" w:type="dxa"/>
          </w:tcPr>
          <w:p w14:paraId="1DDFB93C" w14:textId="25469DE1" w:rsidR="00460BB3" w:rsidRPr="005C1570" w:rsidRDefault="00460BB3" w:rsidP="00DC7884">
            <w:pPr>
              <w:rPr>
                <w:rFonts w:ascii="Arial" w:hAnsi="Arial" w:cs="Arial"/>
                <w:sz w:val="16"/>
                <w:szCs w:val="16"/>
              </w:rPr>
            </w:pPr>
            <w:bookmarkStart w:id="17" w:name="Contact_Person"/>
            <w:bookmarkEnd w:id="17"/>
          </w:p>
        </w:tc>
      </w:tr>
    </w:tbl>
    <w:p w14:paraId="3DC079BA" w14:textId="5D26CD2B" w:rsidR="007656AB" w:rsidRPr="005C1570" w:rsidRDefault="007656AB" w:rsidP="00DC7884">
      <w:pPr>
        <w:rPr>
          <w:rFonts w:ascii="Arial" w:hAnsi="Arial" w:cs="Arial"/>
          <w:sz w:val="16"/>
          <w:szCs w:val="16"/>
        </w:rPr>
      </w:pPr>
    </w:p>
    <w:p w14:paraId="3499C3F0" w14:textId="77777777" w:rsidR="003C1150" w:rsidRPr="00DC7884" w:rsidRDefault="003C1150" w:rsidP="00DC7884">
      <w:bookmarkStart w:id="18" w:name="Main_Text"/>
      <w:bookmarkEnd w:id="18"/>
    </w:p>
    <w:sectPr w:rsidR="003C1150" w:rsidRPr="00DC7884" w:rsidSect="00B237F5">
      <w:headerReference w:type="default" r:id="rId7"/>
      <w:footerReference w:type="default" r:id="rId8"/>
      <w:pgSz w:w="11899" w:h="16841" w:code="9"/>
      <w:pgMar w:top="680" w:right="567" w:bottom="720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0DADD" w14:textId="77777777" w:rsidR="00EB091C" w:rsidRDefault="00EB091C" w:rsidP="00DC7884">
      <w:pPr>
        <w:spacing w:after="0" w:line="240" w:lineRule="auto"/>
      </w:pPr>
      <w:r>
        <w:separator/>
      </w:r>
    </w:p>
  </w:endnote>
  <w:endnote w:type="continuationSeparator" w:id="0">
    <w:p w14:paraId="4F9DFC44" w14:textId="77777777" w:rsidR="00EB091C" w:rsidRDefault="00EB091C" w:rsidP="00DC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8D85" w14:textId="77777777" w:rsidR="00DC7884" w:rsidRDefault="00DC7884">
    <w:pPr>
      <w:pStyle w:val="Footer"/>
    </w:pPr>
  </w:p>
  <w:p w14:paraId="736AEF52" w14:textId="77777777" w:rsidR="00DC7884" w:rsidRDefault="00DC7884">
    <w:pPr>
      <w:pStyle w:val="Footer"/>
    </w:pPr>
    <w:r w:rsidRPr="00D54F69">
      <w:rPr>
        <w:rFonts w:cs="Microsoft Sans Serif"/>
        <w:noProof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6E633360" wp14:editId="6EB6E042">
          <wp:simplePos x="0" y="0"/>
          <wp:positionH relativeFrom="page">
            <wp:posOffset>5650865</wp:posOffset>
          </wp:positionH>
          <wp:positionV relativeFrom="page">
            <wp:posOffset>8617585</wp:posOffset>
          </wp:positionV>
          <wp:extent cx="2057400" cy="2221992"/>
          <wp:effectExtent l="0" t="0" r="0" b="6985"/>
          <wp:wrapSquare wrapText="bothSides"/>
          <wp:docPr id="1" name="Εικόνα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2219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A5D5B" w14:textId="77777777" w:rsidR="00EB091C" w:rsidRDefault="00EB091C" w:rsidP="00DC7884">
      <w:pPr>
        <w:spacing w:after="0" w:line="240" w:lineRule="auto"/>
      </w:pPr>
      <w:r>
        <w:separator/>
      </w:r>
    </w:p>
  </w:footnote>
  <w:footnote w:type="continuationSeparator" w:id="0">
    <w:p w14:paraId="64A2F7B6" w14:textId="77777777" w:rsidR="00EB091C" w:rsidRDefault="00EB091C" w:rsidP="00DC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3718" w14:textId="77777777" w:rsidR="00DC7884" w:rsidRDefault="00DC7884">
    <w:pPr>
      <w:pStyle w:val="Header"/>
    </w:pPr>
    <w:r w:rsidRPr="00D54F69">
      <w:rPr>
        <w:rFonts w:cs="Microsoft Sans Serif"/>
        <w:noProof/>
        <w:szCs w:val="20"/>
        <w:lang w:val="en-US" w:eastAsia="en-US"/>
      </w:rPr>
      <w:drawing>
        <wp:anchor distT="0" distB="0" distL="114300" distR="114300" simplePos="0" relativeHeight="251661312" behindDoc="1" locked="0" layoutInCell="1" allowOverlap="1" wp14:anchorId="7330F11F" wp14:editId="379F1E89">
          <wp:simplePos x="0" y="0"/>
          <wp:positionH relativeFrom="page">
            <wp:posOffset>353060</wp:posOffset>
          </wp:positionH>
          <wp:positionV relativeFrom="page">
            <wp:posOffset>367352</wp:posOffset>
          </wp:positionV>
          <wp:extent cx="996696" cy="728645"/>
          <wp:effectExtent l="0" t="0" r="0" b="0"/>
          <wp:wrapNone/>
          <wp:docPr id="4" name="Picture 4" descr="C:\Users\agianpapa\AppData\Local\Microsoft\Windows\INetCache\Content.Word\COSMOTE2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gianpapa\AppData\Local\Microsoft\Windows\INetCache\Content.Word\COSMOTE2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696" cy="72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B48CA8" w14:textId="77777777" w:rsidR="00DC7884" w:rsidRDefault="00DC7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BA2"/>
    <w:rsid w:val="000004B3"/>
    <w:rsid w:val="00034E74"/>
    <w:rsid w:val="00057A8B"/>
    <w:rsid w:val="000D5C99"/>
    <w:rsid w:val="000E6A89"/>
    <w:rsid w:val="001079F9"/>
    <w:rsid w:val="00146814"/>
    <w:rsid w:val="00184D21"/>
    <w:rsid w:val="001B0AC2"/>
    <w:rsid w:val="001E0684"/>
    <w:rsid w:val="001E3438"/>
    <w:rsid w:val="00224403"/>
    <w:rsid w:val="002671A0"/>
    <w:rsid w:val="0028675E"/>
    <w:rsid w:val="00291FEC"/>
    <w:rsid w:val="002B273B"/>
    <w:rsid w:val="002C654D"/>
    <w:rsid w:val="002E0DC7"/>
    <w:rsid w:val="002E1F35"/>
    <w:rsid w:val="002E7416"/>
    <w:rsid w:val="002F2549"/>
    <w:rsid w:val="003408A3"/>
    <w:rsid w:val="00350135"/>
    <w:rsid w:val="00350353"/>
    <w:rsid w:val="00377BA2"/>
    <w:rsid w:val="00385305"/>
    <w:rsid w:val="0039236E"/>
    <w:rsid w:val="003C1150"/>
    <w:rsid w:val="003D48F9"/>
    <w:rsid w:val="003D6446"/>
    <w:rsid w:val="00421D40"/>
    <w:rsid w:val="00440217"/>
    <w:rsid w:val="00460BB3"/>
    <w:rsid w:val="004A7AB7"/>
    <w:rsid w:val="004E279F"/>
    <w:rsid w:val="004E66C0"/>
    <w:rsid w:val="00544BF2"/>
    <w:rsid w:val="00586186"/>
    <w:rsid w:val="005C1078"/>
    <w:rsid w:val="005C1570"/>
    <w:rsid w:val="005E355E"/>
    <w:rsid w:val="005F2140"/>
    <w:rsid w:val="006144D6"/>
    <w:rsid w:val="0065527C"/>
    <w:rsid w:val="00655AD2"/>
    <w:rsid w:val="00677A4E"/>
    <w:rsid w:val="006B1AD3"/>
    <w:rsid w:val="006D1244"/>
    <w:rsid w:val="006E1ABE"/>
    <w:rsid w:val="006F4905"/>
    <w:rsid w:val="0070532E"/>
    <w:rsid w:val="00711EB6"/>
    <w:rsid w:val="007656AB"/>
    <w:rsid w:val="007D00DA"/>
    <w:rsid w:val="007E1A99"/>
    <w:rsid w:val="007F487E"/>
    <w:rsid w:val="00802CC4"/>
    <w:rsid w:val="008F0611"/>
    <w:rsid w:val="00936A31"/>
    <w:rsid w:val="009718B6"/>
    <w:rsid w:val="0097507D"/>
    <w:rsid w:val="009D257F"/>
    <w:rsid w:val="009E0E05"/>
    <w:rsid w:val="00A07166"/>
    <w:rsid w:val="00A82AE9"/>
    <w:rsid w:val="00A92E6D"/>
    <w:rsid w:val="00A933C0"/>
    <w:rsid w:val="00AB7760"/>
    <w:rsid w:val="00AD23A5"/>
    <w:rsid w:val="00AD2819"/>
    <w:rsid w:val="00AF13F3"/>
    <w:rsid w:val="00B04496"/>
    <w:rsid w:val="00B237F5"/>
    <w:rsid w:val="00B26634"/>
    <w:rsid w:val="00B82E3B"/>
    <w:rsid w:val="00BE5D38"/>
    <w:rsid w:val="00BF3B4A"/>
    <w:rsid w:val="00C0137C"/>
    <w:rsid w:val="00C03139"/>
    <w:rsid w:val="00C313F2"/>
    <w:rsid w:val="00C575A7"/>
    <w:rsid w:val="00CA5D13"/>
    <w:rsid w:val="00CB5BF3"/>
    <w:rsid w:val="00D240B6"/>
    <w:rsid w:val="00D35F3A"/>
    <w:rsid w:val="00D54F69"/>
    <w:rsid w:val="00D6110B"/>
    <w:rsid w:val="00D84800"/>
    <w:rsid w:val="00DB0FAC"/>
    <w:rsid w:val="00DC09D9"/>
    <w:rsid w:val="00DC3067"/>
    <w:rsid w:val="00DC7884"/>
    <w:rsid w:val="00E85807"/>
    <w:rsid w:val="00EB072D"/>
    <w:rsid w:val="00EB091C"/>
    <w:rsid w:val="00EB28F5"/>
    <w:rsid w:val="00EB4535"/>
    <w:rsid w:val="00EE35EC"/>
    <w:rsid w:val="00EE3D22"/>
    <w:rsid w:val="00F13956"/>
    <w:rsid w:val="00F13C80"/>
    <w:rsid w:val="00F21EF6"/>
    <w:rsid w:val="00F27A52"/>
    <w:rsid w:val="00F7019D"/>
    <w:rsid w:val="00F7105B"/>
    <w:rsid w:val="00F72EC1"/>
    <w:rsid w:val="00F9533B"/>
    <w:rsid w:val="00F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6EAF9"/>
  <w15:docId w15:val="{6B6C8FE3-211D-4AEC-B179-491515EC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Theme="minorEastAsia" w:hAnsi="Microsoft Sans Serif" w:cs="Times New Roman"/>
        <w:color w:val="000000"/>
        <w:szCs w:val="18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9D9"/>
    <w:rPr>
      <w:rFonts w:cs="Times New Roman"/>
      <w:color w:val="0000FF" w:themeColor="hyperlink"/>
      <w:u w:val="single"/>
    </w:rPr>
  </w:style>
  <w:style w:type="paragraph" w:customStyle="1" w:styleId="default">
    <w:name w:val="default"/>
    <w:basedOn w:val="Normal"/>
    <w:rsid w:val="00AD2819"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84"/>
  </w:style>
  <w:style w:type="paragraph" w:styleId="Footer">
    <w:name w:val="footer"/>
    <w:basedOn w:val="Normal"/>
    <w:link w:val="FooterChar"/>
    <w:uiPriority w:val="99"/>
    <w:unhideWhenUsed/>
    <w:rsid w:val="00DC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84"/>
  </w:style>
  <w:style w:type="paragraph" w:styleId="BalloonText">
    <w:name w:val="Balloon Text"/>
    <w:basedOn w:val="Normal"/>
    <w:link w:val="BalloonTextChar"/>
    <w:uiPriority w:val="99"/>
    <w:semiHidden/>
    <w:unhideWhenUsed/>
    <w:rsid w:val="00DC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544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oama\&#917;&#960;&#953;&#966;&#940;&#957;&#949;&#953;&#945;%20&#949;&#961;&#947;&#945;&#963;&#943;&#945;&#962;\&#928;&#932;&#931;%20&#917;&#926;&#937;&#932;&#917;&#929;&#921;&#922;&#927;&#933;\OTE%20TV%20(PSG-CHELSEA).dot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656BDF-91C3-4BEE-A3E5-C781075D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OTE TV (PSG-CHELSEA).dotx</Template>
  <TotalTime>41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OTE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ioama</dc:creator>
  <cp:lastModifiedBy>Kafka</cp:lastModifiedBy>
  <cp:revision>28</cp:revision>
  <cp:lastPrinted>2016-04-05T09:13:00Z</cp:lastPrinted>
  <dcterms:created xsi:type="dcterms:W3CDTF">2019-11-18T11:26:00Z</dcterms:created>
  <dcterms:modified xsi:type="dcterms:W3CDTF">2022-10-10T22:31:00Z</dcterms:modified>
</cp:coreProperties>
</file>