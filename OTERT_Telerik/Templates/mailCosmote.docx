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84" w:rsidRPr="00DC7884" w:rsidRDefault="00DC7884" w:rsidP="00DC7884">
      <w:bookmarkStart w:id="0" w:name="_GoBack"/>
      <w:bookmarkEnd w:id="0"/>
    </w:p>
    <w:sectPr w:rsidR="00DC7884" w:rsidRPr="00DC7884" w:rsidSect="00B237F5">
      <w:headerReference w:type="default" r:id="rId8"/>
      <w:footerReference w:type="default" r:id="rId9"/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49" w:rsidRDefault="002F2549" w:rsidP="00DC7884">
      <w:pPr>
        <w:spacing w:after="0" w:line="240" w:lineRule="auto"/>
      </w:pPr>
      <w:r>
        <w:separator/>
      </w:r>
    </w:p>
  </w:endnote>
  <w:endnote w:type="continuationSeparator" w:id="0">
    <w:p w:rsidR="002F2549" w:rsidRDefault="002F2549" w:rsidP="00DC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884" w:rsidRDefault="00DC7884">
    <w:pPr>
      <w:pStyle w:val="Footer"/>
    </w:pPr>
  </w:p>
  <w:p w:rsidR="00DC7884" w:rsidRDefault="00DC7884">
    <w:pPr>
      <w:pStyle w:val="Foot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AEA5AF9" wp14:editId="1BB0DE79">
          <wp:simplePos x="0" y="0"/>
          <wp:positionH relativeFrom="page">
            <wp:posOffset>5650865</wp:posOffset>
          </wp:positionH>
          <wp:positionV relativeFrom="page">
            <wp:posOffset>8617585</wp:posOffset>
          </wp:positionV>
          <wp:extent cx="2057400" cy="2221992"/>
          <wp:effectExtent l="0" t="0" r="0" b="6985"/>
          <wp:wrapSquare wrapText="bothSides"/>
          <wp:docPr id="1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2219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49" w:rsidRDefault="002F2549" w:rsidP="00DC7884">
      <w:pPr>
        <w:spacing w:after="0" w:line="240" w:lineRule="auto"/>
      </w:pPr>
      <w:r>
        <w:separator/>
      </w:r>
    </w:p>
  </w:footnote>
  <w:footnote w:type="continuationSeparator" w:id="0">
    <w:p w:rsidR="002F2549" w:rsidRDefault="002F2549" w:rsidP="00DC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884" w:rsidRDefault="00DC7884">
    <w:pPr>
      <w:pStyle w:val="Head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 wp14:anchorId="7C83150F" wp14:editId="4BCBE526">
          <wp:simplePos x="0" y="0"/>
          <wp:positionH relativeFrom="page">
            <wp:posOffset>353060</wp:posOffset>
          </wp:positionH>
          <wp:positionV relativeFrom="page">
            <wp:posOffset>367352</wp:posOffset>
          </wp:positionV>
          <wp:extent cx="996696" cy="728645"/>
          <wp:effectExtent l="0" t="0" r="0" b="0"/>
          <wp:wrapNone/>
          <wp:docPr id="4" name="Picture 4" descr="C:\Users\agianpapa\AppData\Local\Microsoft\Windows\INetCache\Content.Word\COSMOTE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gianpapa\AppData\Local\Microsoft\Windows\INetCache\Content.Word\COSMOTE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696" cy="72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7884" w:rsidRDefault="00DC7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A2"/>
    <w:rsid w:val="000004B3"/>
    <w:rsid w:val="00057A8B"/>
    <w:rsid w:val="000D5C99"/>
    <w:rsid w:val="000E6A89"/>
    <w:rsid w:val="001079F9"/>
    <w:rsid w:val="002671A0"/>
    <w:rsid w:val="0028675E"/>
    <w:rsid w:val="00291FEC"/>
    <w:rsid w:val="002C654D"/>
    <w:rsid w:val="002E0DC7"/>
    <w:rsid w:val="002E1F35"/>
    <w:rsid w:val="002F2549"/>
    <w:rsid w:val="00377BA2"/>
    <w:rsid w:val="00385305"/>
    <w:rsid w:val="003D48F9"/>
    <w:rsid w:val="004A7AB7"/>
    <w:rsid w:val="004E279F"/>
    <w:rsid w:val="00586186"/>
    <w:rsid w:val="005C1078"/>
    <w:rsid w:val="005E355E"/>
    <w:rsid w:val="005F2140"/>
    <w:rsid w:val="0065527C"/>
    <w:rsid w:val="00655AD2"/>
    <w:rsid w:val="00677A4E"/>
    <w:rsid w:val="006D1244"/>
    <w:rsid w:val="006E1ABE"/>
    <w:rsid w:val="00711EB6"/>
    <w:rsid w:val="007D00DA"/>
    <w:rsid w:val="007E1A99"/>
    <w:rsid w:val="007F487E"/>
    <w:rsid w:val="00802CC4"/>
    <w:rsid w:val="008F0611"/>
    <w:rsid w:val="00936A31"/>
    <w:rsid w:val="009718B6"/>
    <w:rsid w:val="009D257F"/>
    <w:rsid w:val="009E0E05"/>
    <w:rsid w:val="00A07166"/>
    <w:rsid w:val="00A933C0"/>
    <w:rsid w:val="00AB7760"/>
    <w:rsid w:val="00AD23A5"/>
    <w:rsid w:val="00AD2819"/>
    <w:rsid w:val="00AF13F3"/>
    <w:rsid w:val="00B237F5"/>
    <w:rsid w:val="00B82E3B"/>
    <w:rsid w:val="00BE5D38"/>
    <w:rsid w:val="00BF3B4A"/>
    <w:rsid w:val="00CA5D13"/>
    <w:rsid w:val="00CB5BF3"/>
    <w:rsid w:val="00D240B6"/>
    <w:rsid w:val="00D35F3A"/>
    <w:rsid w:val="00D54F69"/>
    <w:rsid w:val="00D84800"/>
    <w:rsid w:val="00DB0FAC"/>
    <w:rsid w:val="00DC09D9"/>
    <w:rsid w:val="00DC7884"/>
    <w:rsid w:val="00E85807"/>
    <w:rsid w:val="00EB072D"/>
    <w:rsid w:val="00EB28F5"/>
    <w:rsid w:val="00EB4535"/>
    <w:rsid w:val="00EE35EC"/>
    <w:rsid w:val="00EE3D22"/>
    <w:rsid w:val="00F13956"/>
    <w:rsid w:val="00F21EF6"/>
    <w:rsid w:val="00F7019D"/>
    <w:rsid w:val="00F7105B"/>
    <w:rsid w:val="00F72EC1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56BDF-91C3-4BEE-A3E5-C781075D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Windows User</cp:lastModifiedBy>
  <cp:revision>7</cp:revision>
  <cp:lastPrinted>2016-04-05T09:13:00Z</cp:lastPrinted>
  <dcterms:created xsi:type="dcterms:W3CDTF">2019-11-18T11:26:00Z</dcterms:created>
  <dcterms:modified xsi:type="dcterms:W3CDTF">2019-11-19T09:57:00Z</dcterms:modified>
</cp:coreProperties>
</file>