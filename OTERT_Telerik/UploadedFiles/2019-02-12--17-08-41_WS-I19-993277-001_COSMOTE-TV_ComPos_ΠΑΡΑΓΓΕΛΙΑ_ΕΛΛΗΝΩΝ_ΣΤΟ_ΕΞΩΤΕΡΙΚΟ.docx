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9D9" w:rsidRPr="00DC09D9" w:rsidRDefault="00936A31">
      <w:pPr>
        <w:widowControl w:val="0"/>
        <w:tabs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-32385</wp:posOffset>
            </wp:positionV>
            <wp:extent cx="1005840" cy="735330"/>
            <wp:effectExtent l="0" t="0" r="3810" b="7620"/>
            <wp:wrapNone/>
            <wp:docPr id="2" name="Picture 4" descr="C:\Users\agianpapa\AppData\Local\Microsoft\Windows\INetCache\Content.Word\COSMOTE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gianpapa\AppData\Local\Microsoft\Windows\INetCache\Content.Word\COSMOTE2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09D9" w:rsidRPr="00D240B6">
        <w:rPr>
          <w:rFonts w:ascii="Arial" w:hAnsi="Arial" w:cs="Arial"/>
          <w:sz w:val="24"/>
          <w:szCs w:val="24"/>
          <w:lang w:val="en-US"/>
        </w:rPr>
        <w:tab/>
      </w:r>
    </w:p>
    <w:p w:rsidR="00AD2819" w:rsidRPr="00AD2819" w:rsidRDefault="00DC09D9" w:rsidP="00AD2819">
      <w:pPr>
        <w:widowControl w:val="0"/>
        <w:tabs>
          <w:tab w:val="left" w:pos="13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C09D9">
        <w:rPr>
          <w:rFonts w:ascii="Arial" w:hAnsi="Arial" w:cs="Arial"/>
          <w:sz w:val="24"/>
          <w:szCs w:val="24"/>
          <w:lang w:val="en-US"/>
        </w:rPr>
        <w:tab/>
      </w:r>
      <w:r w:rsidR="00AD2819">
        <w:rPr>
          <w:rFonts w:ascii="Arial" w:hAnsi="Arial" w:cs="Arial"/>
          <w:sz w:val="24"/>
          <w:szCs w:val="24"/>
          <w:lang w:val="en-US"/>
        </w:rPr>
        <w:tab/>
      </w:r>
      <w:r w:rsidR="00AD2819">
        <w:rPr>
          <w:rFonts w:ascii="Arial" w:hAnsi="Arial" w:cs="Arial"/>
          <w:sz w:val="24"/>
          <w:szCs w:val="24"/>
          <w:lang w:val="en-US"/>
        </w:rPr>
        <w:tab/>
      </w:r>
      <w:r w:rsidR="00AD2819">
        <w:rPr>
          <w:rFonts w:ascii="Arial" w:hAnsi="Arial" w:cs="Arial"/>
          <w:sz w:val="24"/>
          <w:szCs w:val="24"/>
          <w:lang w:val="en-US"/>
        </w:rPr>
        <w:tab/>
      </w:r>
      <w:r w:rsidR="00AD2819">
        <w:rPr>
          <w:rFonts w:ascii="Arial" w:hAnsi="Arial" w:cs="Arial"/>
          <w:sz w:val="24"/>
          <w:szCs w:val="24"/>
          <w:lang w:val="en-US"/>
        </w:rPr>
        <w:tab/>
      </w:r>
      <w:r w:rsidR="00AD2819">
        <w:rPr>
          <w:rFonts w:ascii="Arial" w:hAnsi="Arial" w:cs="Arial"/>
          <w:sz w:val="24"/>
          <w:szCs w:val="24"/>
          <w:lang w:val="en-US"/>
        </w:rPr>
        <w:tab/>
      </w:r>
      <w:r w:rsidR="00AD2819">
        <w:rPr>
          <w:rFonts w:ascii="Arial" w:hAnsi="Arial" w:cs="Arial"/>
          <w:sz w:val="24"/>
          <w:szCs w:val="24"/>
          <w:lang w:val="en-US"/>
        </w:rPr>
        <w:tab/>
      </w:r>
      <w:r w:rsidR="00AD2819">
        <w:rPr>
          <w:rFonts w:ascii="Arial" w:hAnsi="Arial" w:cs="Arial"/>
          <w:sz w:val="24"/>
          <w:szCs w:val="24"/>
          <w:lang w:val="en-US"/>
        </w:rPr>
        <w:tab/>
      </w:r>
      <w:r w:rsidR="00AD2819">
        <w:rPr>
          <w:rFonts w:ascii="Arial" w:hAnsi="Arial" w:cs="Arial"/>
          <w:sz w:val="24"/>
          <w:szCs w:val="24"/>
          <w:lang w:val="en-US"/>
        </w:rPr>
        <w:tab/>
        <w:t xml:space="preserve">   </w:t>
      </w:r>
    </w:p>
    <w:p w:rsidR="00BE5D38" w:rsidRPr="00DB0FAC" w:rsidRDefault="000D5C99" w:rsidP="00BE5D38">
      <w:pPr>
        <w:widowControl w:val="0"/>
        <w:tabs>
          <w:tab w:val="right" w:pos="7819"/>
          <w:tab w:val="left" w:pos="7937"/>
        </w:tabs>
        <w:autoSpaceDE w:val="0"/>
        <w:autoSpaceDN w:val="0"/>
        <w:adjustRightInd w:val="0"/>
        <w:spacing w:before="99" w:after="0" w:line="240" w:lineRule="auto"/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</w:pPr>
      <w:r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  <w:t xml:space="preserve">                                                                                         </w:t>
      </w:r>
      <w:r w:rsidR="00BE5D38" w:rsidRPr="00DB0FAC"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  <w:t xml:space="preserve">ATHENS, </w:t>
      </w:r>
      <w:r w:rsidR="008F0611"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  <w:t>16</w:t>
      </w:r>
      <w:r w:rsidR="00DB0FAC"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  <w:t>/07/2019</w:t>
      </w:r>
    </w:p>
    <w:p w:rsidR="00BE5D38" w:rsidRPr="00DB0FAC" w:rsidRDefault="00DB0FAC" w:rsidP="00BE5D38">
      <w:pPr>
        <w:widowControl w:val="0"/>
        <w:tabs>
          <w:tab w:val="left" w:pos="90"/>
          <w:tab w:val="left" w:pos="6859"/>
          <w:tab w:val="right" w:pos="8513"/>
          <w:tab w:val="left" w:pos="8603"/>
        </w:tabs>
        <w:autoSpaceDE w:val="0"/>
        <w:autoSpaceDN w:val="0"/>
        <w:adjustRightInd w:val="0"/>
        <w:spacing w:before="74" w:after="0" w:line="240" w:lineRule="auto"/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ab/>
      </w:r>
      <w:r w:rsidR="00BE5D38" w:rsidRPr="00DB0FAC">
        <w:rPr>
          <w:rFonts w:ascii="Times New Roman" w:hAnsi="Times New Roman"/>
          <w:sz w:val="24"/>
          <w:szCs w:val="24"/>
          <w:lang w:val="en-US"/>
        </w:rPr>
        <w:tab/>
      </w:r>
      <w:r w:rsidR="00BE5D38" w:rsidRPr="00DB0FAC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REF</w:t>
      </w:r>
      <w:r w:rsidR="008F061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BE5D38" w:rsidRPr="00DB0FAC"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  <w:t>76200/311/</w:t>
      </w:r>
      <w:r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  <w:t>278</w:t>
      </w:r>
    </w:p>
    <w:p w:rsidR="00DC09D9" w:rsidRPr="00DB0FAC" w:rsidRDefault="00DC09D9" w:rsidP="00CB5BF3">
      <w:pPr>
        <w:widowControl w:val="0"/>
        <w:tabs>
          <w:tab w:val="left" w:pos="90"/>
          <w:tab w:val="left" w:pos="1700"/>
        </w:tabs>
        <w:autoSpaceDE w:val="0"/>
        <w:autoSpaceDN w:val="0"/>
        <w:adjustRightInd w:val="0"/>
        <w:spacing w:before="54" w:after="0" w:line="240" w:lineRule="auto"/>
        <w:jc w:val="both"/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</w:pPr>
      <w:r w:rsidRPr="00DB0FAC"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  <w:t xml:space="preserve">INFORMATION: </w:t>
      </w:r>
      <w:r w:rsidRPr="00DB0FAC">
        <w:rPr>
          <w:rFonts w:ascii="Times New Roman" w:hAnsi="Times New Roman"/>
          <w:sz w:val="18"/>
          <w:szCs w:val="18"/>
          <w:lang w:val="en-US"/>
        </w:rPr>
        <w:tab/>
      </w:r>
      <w:r w:rsidR="008F0611"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  <w:t xml:space="preserve">Eleftheria </w:t>
      </w:r>
      <w:proofErr w:type="spellStart"/>
      <w:r w:rsidR="008F0611"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  <w:t>Kasiouri</w:t>
      </w:r>
      <w:proofErr w:type="spellEnd"/>
    </w:p>
    <w:p w:rsidR="00DC09D9" w:rsidRPr="00DB0FAC" w:rsidRDefault="00DC09D9" w:rsidP="00CB5BF3">
      <w:pPr>
        <w:widowControl w:val="0"/>
        <w:tabs>
          <w:tab w:val="left" w:pos="90"/>
          <w:tab w:val="left" w:pos="170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</w:pPr>
      <w:r w:rsidRPr="00DB0FAC"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  <w:t>PHONE:</w:t>
      </w:r>
      <w:r w:rsidRPr="00DB0FAC">
        <w:rPr>
          <w:rFonts w:ascii="Times New Roman" w:hAnsi="Times New Roman"/>
          <w:sz w:val="18"/>
          <w:szCs w:val="18"/>
          <w:lang w:val="en-US"/>
        </w:rPr>
        <w:tab/>
      </w:r>
      <w:r w:rsidRPr="00DB0FAC"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  <w:t>30 210 8220399</w:t>
      </w:r>
    </w:p>
    <w:p w:rsidR="00DC09D9" w:rsidRPr="009718B6" w:rsidRDefault="00DC09D9" w:rsidP="00CB5BF3">
      <w:pPr>
        <w:widowControl w:val="0"/>
        <w:tabs>
          <w:tab w:val="left" w:pos="90"/>
          <w:tab w:val="left" w:pos="17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18"/>
          <w:szCs w:val="18"/>
          <w:lang w:val="de-AT"/>
        </w:rPr>
      </w:pPr>
      <w:r w:rsidRPr="009718B6">
        <w:rPr>
          <w:rFonts w:ascii="Times New Roman" w:hAnsi="Times New Roman"/>
          <w:b/>
          <w:bCs/>
          <w:color w:val="000000"/>
          <w:sz w:val="18"/>
          <w:szCs w:val="18"/>
          <w:lang w:val="de-AT"/>
        </w:rPr>
        <w:t xml:space="preserve">FAX             </w:t>
      </w:r>
      <w:r w:rsidRPr="009718B6">
        <w:rPr>
          <w:rFonts w:ascii="Times New Roman" w:hAnsi="Times New Roman"/>
          <w:b/>
          <w:bCs/>
          <w:color w:val="000000"/>
          <w:sz w:val="18"/>
          <w:szCs w:val="18"/>
          <w:lang w:val="de-AT"/>
        </w:rPr>
        <w:tab/>
        <w:t>30 210 8225199, 8818499</w:t>
      </w:r>
    </w:p>
    <w:p w:rsidR="00F7105B" w:rsidRPr="009718B6" w:rsidRDefault="00F72EC1" w:rsidP="00F7105B">
      <w:pPr>
        <w:widowControl w:val="0"/>
        <w:tabs>
          <w:tab w:val="left" w:pos="90"/>
          <w:tab w:val="left" w:pos="17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18"/>
          <w:szCs w:val="18"/>
          <w:lang w:val="de-AT"/>
        </w:rPr>
      </w:pPr>
      <w:r w:rsidRPr="009718B6">
        <w:rPr>
          <w:rFonts w:ascii="Times New Roman" w:hAnsi="Times New Roman"/>
          <w:b/>
          <w:bCs/>
          <w:color w:val="000000"/>
          <w:sz w:val="18"/>
          <w:szCs w:val="18"/>
          <w:lang w:val="de-AT"/>
        </w:rPr>
        <w:t>EMAIL</w:t>
      </w:r>
      <w:r w:rsidR="00DC09D9" w:rsidRPr="009718B6">
        <w:rPr>
          <w:rFonts w:ascii="Times New Roman" w:hAnsi="Times New Roman"/>
          <w:b/>
          <w:bCs/>
          <w:color w:val="000000"/>
          <w:sz w:val="18"/>
          <w:szCs w:val="18"/>
          <w:lang w:val="de-AT"/>
        </w:rPr>
        <w:t xml:space="preserve">: </w:t>
      </w:r>
      <w:r w:rsidRPr="009718B6">
        <w:rPr>
          <w:rFonts w:ascii="Times New Roman" w:hAnsi="Times New Roman"/>
          <w:b/>
          <w:bCs/>
          <w:color w:val="000000"/>
          <w:sz w:val="18"/>
          <w:szCs w:val="18"/>
          <w:lang w:val="de-AT"/>
        </w:rPr>
        <w:tab/>
      </w:r>
      <w:hyperlink r:id="rId7" w:history="1">
        <w:r w:rsidR="00F7105B" w:rsidRPr="009718B6">
          <w:rPr>
            <w:rStyle w:val="-"/>
            <w:rFonts w:ascii="Times New Roman" w:hAnsi="Times New Roman"/>
            <w:b/>
            <w:bCs/>
            <w:sz w:val="18"/>
            <w:szCs w:val="18"/>
            <w:lang w:val="de-AT"/>
          </w:rPr>
          <w:t>gentrans@ote.gr</w:t>
        </w:r>
      </w:hyperlink>
    </w:p>
    <w:p w:rsidR="00F7105B" w:rsidRPr="009718B6" w:rsidRDefault="00F7105B" w:rsidP="00F7105B">
      <w:pPr>
        <w:widowControl w:val="0"/>
        <w:tabs>
          <w:tab w:val="left" w:pos="90"/>
          <w:tab w:val="left" w:pos="17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18"/>
          <w:szCs w:val="18"/>
          <w:lang w:val="de-AT"/>
        </w:rPr>
      </w:pPr>
    </w:p>
    <w:p w:rsidR="00F7105B" w:rsidRPr="009718B6" w:rsidRDefault="00DB0FAC" w:rsidP="00F7105B">
      <w:pPr>
        <w:widowControl w:val="0"/>
        <w:tabs>
          <w:tab w:val="left" w:pos="90"/>
          <w:tab w:val="left" w:pos="17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0"/>
          <w:szCs w:val="20"/>
          <w:lang w:val="de-AT"/>
        </w:rPr>
      </w:pPr>
      <w:r w:rsidRPr="009718B6">
        <w:rPr>
          <w:rFonts w:ascii="Times New Roman" w:hAnsi="Times New Roman"/>
          <w:b/>
          <w:bCs/>
          <w:color w:val="000000"/>
          <w:sz w:val="18"/>
          <w:szCs w:val="18"/>
          <w:lang w:val="de-AT"/>
        </w:rPr>
        <w:tab/>
      </w:r>
      <w:r w:rsidRPr="009718B6">
        <w:rPr>
          <w:rFonts w:ascii="Times New Roman" w:hAnsi="Times New Roman"/>
          <w:b/>
          <w:bCs/>
          <w:color w:val="000000"/>
          <w:sz w:val="18"/>
          <w:szCs w:val="18"/>
          <w:lang w:val="de-AT"/>
        </w:rPr>
        <w:tab/>
      </w:r>
      <w:r w:rsidR="00F7105B" w:rsidRPr="009718B6">
        <w:rPr>
          <w:rFonts w:ascii="Times New Roman" w:hAnsi="Times New Roman"/>
          <w:b/>
          <w:bCs/>
          <w:color w:val="000000"/>
          <w:sz w:val="20"/>
          <w:szCs w:val="20"/>
          <w:lang w:val="de-AT"/>
        </w:rPr>
        <w:t>A1 TELEKOM AUSTRIA AG</w:t>
      </w:r>
    </w:p>
    <w:p w:rsidR="00F7105B" w:rsidRPr="00DB0FAC" w:rsidRDefault="00F7105B" w:rsidP="00F7105B">
      <w:pPr>
        <w:widowControl w:val="0"/>
        <w:tabs>
          <w:tab w:val="left" w:pos="90"/>
          <w:tab w:val="left" w:pos="1767"/>
        </w:tabs>
        <w:autoSpaceDE w:val="0"/>
        <w:autoSpaceDN w:val="0"/>
        <w:adjustRightInd w:val="0"/>
        <w:spacing w:before="15"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9718B6">
        <w:rPr>
          <w:rFonts w:ascii="Times New Roman" w:hAnsi="Times New Roman"/>
          <w:sz w:val="20"/>
          <w:szCs w:val="20"/>
          <w:lang w:val="de-AT"/>
        </w:rPr>
        <w:tab/>
      </w:r>
      <w:r w:rsidRPr="00DB0FAC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ATT.           </w:t>
      </w:r>
      <w:r w:rsidR="008F0611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  </w:t>
      </w:r>
      <w:r w:rsidRPr="00DB0FAC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CORINA PAULITSCH</w:t>
      </w:r>
    </w:p>
    <w:p w:rsidR="00F7105B" w:rsidRPr="00DB0FAC" w:rsidRDefault="00F7105B" w:rsidP="00F7105B">
      <w:pPr>
        <w:widowControl w:val="0"/>
        <w:tabs>
          <w:tab w:val="left" w:pos="90"/>
          <w:tab w:val="left" w:pos="1761"/>
        </w:tabs>
        <w:autoSpaceDE w:val="0"/>
        <w:autoSpaceDN w:val="0"/>
        <w:adjustRightInd w:val="0"/>
        <w:spacing w:before="59"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DB0FAC">
        <w:rPr>
          <w:rFonts w:ascii="Times New Roman" w:hAnsi="Times New Roman"/>
          <w:sz w:val="20"/>
          <w:szCs w:val="20"/>
          <w:lang w:val="en-US"/>
        </w:rPr>
        <w:tab/>
      </w:r>
      <w:r w:rsidRPr="00DB0FAC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FAX:</w:t>
      </w:r>
      <w:r w:rsidRPr="00DB0FAC">
        <w:rPr>
          <w:rFonts w:ascii="Times New Roman" w:hAnsi="Times New Roman"/>
          <w:sz w:val="20"/>
          <w:szCs w:val="20"/>
          <w:lang w:val="en-US"/>
        </w:rPr>
        <w:tab/>
      </w:r>
      <w:r w:rsidRPr="00DB0FAC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43 50 664 945 489</w:t>
      </w:r>
    </w:p>
    <w:p w:rsidR="00F7105B" w:rsidRPr="00DB0FAC" w:rsidRDefault="00F7105B" w:rsidP="00F7105B">
      <w:pPr>
        <w:widowControl w:val="0"/>
        <w:tabs>
          <w:tab w:val="left" w:pos="90"/>
          <w:tab w:val="left" w:pos="17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DB0FAC">
        <w:rPr>
          <w:rFonts w:ascii="Times New Roman" w:hAnsi="Times New Roman"/>
          <w:sz w:val="20"/>
          <w:szCs w:val="20"/>
          <w:lang w:val="en-US"/>
        </w:rPr>
        <w:tab/>
      </w:r>
      <w:r w:rsidRPr="00DB0FAC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TLF:</w:t>
      </w:r>
      <w:r w:rsidRPr="00DB0FAC">
        <w:rPr>
          <w:rFonts w:ascii="Times New Roman" w:hAnsi="Times New Roman"/>
          <w:sz w:val="20"/>
          <w:szCs w:val="20"/>
          <w:lang w:val="en-US"/>
        </w:rPr>
        <w:tab/>
      </w:r>
      <w:r w:rsidRPr="00DB0FAC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43 50 664 49576</w:t>
      </w:r>
      <w:r w:rsidR="005C1078" w:rsidRPr="00DB0FAC">
        <w:rPr>
          <w:rFonts w:ascii="Times New Roman" w:hAnsi="Times New Roman"/>
          <w:sz w:val="20"/>
          <w:szCs w:val="20"/>
          <w:lang w:val="en-US"/>
        </w:rPr>
        <w:tab/>
      </w:r>
    </w:p>
    <w:p w:rsidR="00F7105B" w:rsidRPr="00DB0FAC" w:rsidRDefault="00F7105B" w:rsidP="00F7105B">
      <w:pPr>
        <w:widowControl w:val="0"/>
        <w:tabs>
          <w:tab w:val="left" w:pos="90"/>
          <w:tab w:val="left" w:pos="17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655AD2" w:rsidRPr="00655AD2" w:rsidRDefault="00655AD2" w:rsidP="00655AD2">
      <w:pPr>
        <w:widowControl w:val="0"/>
        <w:tabs>
          <w:tab w:val="left" w:pos="0"/>
          <w:tab w:val="left" w:pos="1701"/>
          <w:tab w:val="left" w:pos="4767"/>
        </w:tabs>
        <w:autoSpaceDE w:val="0"/>
        <w:autoSpaceDN w:val="0"/>
        <w:adjustRightInd w:val="0"/>
        <w:spacing w:before="51"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u w:val="single"/>
          <w:lang w:val="en-US"/>
        </w:rPr>
      </w:pPr>
      <w:r w:rsidRPr="00655AD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SUBJECT:</w:t>
      </w:r>
      <w:r w:rsidRPr="00655AD2">
        <w:rPr>
          <w:rFonts w:ascii="Times New Roman" w:hAnsi="Times New Roman"/>
          <w:sz w:val="20"/>
          <w:szCs w:val="20"/>
          <w:lang w:val="en-US"/>
        </w:rPr>
        <w:tab/>
      </w:r>
      <w:r w:rsidRPr="00655AD2">
        <w:rPr>
          <w:rFonts w:ascii="Times New Roman" w:hAnsi="Times New Roman"/>
          <w:b/>
          <w:bCs/>
          <w:color w:val="000000"/>
          <w:sz w:val="20"/>
          <w:szCs w:val="20"/>
          <w:u w:val="single"/>
          <w:lang w:val="en-US"/>
        </w:rPr>
        <w:t>TEMPORAR</w:t>
      </w:r>
      <w:r w:rsidRPr="00655AD2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Υ</w:t>
      </w:r>
      <w:r w:rsidRPr="00655AD2">
        <w:rPr>
          <w:rFonts w:ascii="Times New Roman" w:hAnsi="Times New Roman"/>
          <w:b/>
          <w:bCs/>
          <w:color w:val="000000"/>
          <w:sz w:val="20"/>
          <w:szCs w:val="20"/>
          <w:u w:val="single"/>
          <w:lang w:val="en-US"/>
        </w:rPr>
        <w:t xml:space="preserve"> TELEPHONE LINES </w:t>
      </w:r>
    </w:p>
    <w:p w:rsidR="00DB0FAC" w:rsidRPr="00655AD2" w:rsidRDefault="00DB0FAC" w:rsidP="00DB0FAC">
      <w:pPr>
        <w:widowControl w:val="0"/>
        <w:tabs>
          <w:tab w:val="left" w:pos="0"/>
          <w:tab w:val="left" w:pos="1701"/>
          <w:tab w:val="left" w:pos="4767"/>
        </w:tabs>
        <w:autoSpaceDE w:val="0"/>
        <w:autoSpaceDN w:val="0"/>
        <w:adjustRightInd w:val="0"/>
        <w:spacing w:before="51"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u w:val="single"/>
          <w:lang w:val="en-US"/>
        </w:rPr>
      </w:pPr>
    </w:p>
    <w:p w:rsidR="00DB0FAC" w:rsidRPr="00DB0FAC" w:rsidRDefault="00DB0FAC" w:rsidP="00DB0FA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DB0FAC">
        <w:rPr>
          <w:rFonts w:ascii="Times New Roman" w:hAnsi="Times New Roman"/>
          <w:color w:val="000000"/>
          <w:sz w:val="20"/>
          <w:szCs w:val="20"/>
          <w:lang w:val="en-US"/>
        </w:rPr>
        <w:t xml:space="preserve">You are kindly requested to provide </w:t>
      </w:r>
      <w:r w:rsidR="008F0611" w:rsidRPr="008F0611">
        <w:rPr>
          <w:rFonts w:ascii="Times New Roman" w:hAnsi="Times New Roman"/>
          <w:color w:val="000000"/>
          <w:sz w:val="20"/>
          <w:szCs w:val="20"/>
          <w:highlight w:val="yellow"/>
          <w:lang w:val="en-US"/>
        </w:rPr>
        <w:t>3</w:t>
      </w:r>
      <w:r w:rsidRPr="00DB0FAC">
        <w:rPr>
          <w:rFonts w:ascii="Times New Roman" w:hAnsi="Times New Roman"/>
          <w:color w:val="000000"/>
          <w:sz w:val="20"/>
          <w:szCs w:val="20"/>
          <w:lang w:val="en-US"/>
        </w:rPr>
        <w:t xml:space="preserve"> temporary </w:t>
      </w:r>
      <w:proofErr w:type="gramStart"/>
      <w:r w:rsidRPr="00DB0FAC">
        <w:rPr>
          <w:rFonts w:ascii="Times New Roman" w:hAnsi="Times New Roman"/>
          <w:color w:val="000000"/>
          <w:sz w:val="20"/>
          <w:szCs w:val="20"/>
          <w:lang w:val="en-US"/>
        </w:rPr>
        <w:t>telephone  lines</w:t>
      </w:r>
      <w:proofErr w:type="gramEnd"/>
      <w:r w:rsidRPr="00DB0FAC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</w:p>
    <w:p w:rsidR="00DB0FAC" w:rsidRPr="00DB0FAC" w:rsidRDefault="00DB0FAC" w:rsidP="00DB0FA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B0FAC" w:rsidRPr="00DB0FAC" w:rsidRDefault="00DB0FAC" w:rsidP="00DB0FAC">
      <w:pPr>
        <w:widowControl w:val="0"/>
        <w:tabs>
          <w:tab w:val="left" w:pos="90"/>
          <w:tab w:val="left" w:pos="96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DB0FAC">
        <w:rPr>
          <w:rFonts w:ascii="Times New Roman" w:hAnsi="Times New Roman"/>
          <w:color w:val="000000"/>
          <w:sz w:val="20"/>
          <w:szCs w:val="20"/>
          <w:lang w:val="en-US"/>
        </w:rPr>
        <w:t>in</w:t>
      </w:r>
      <w:proofErr w:type="gramEnd"/>
      <w:r w:rsidRPr="00DB0FAC">
        <w:rPr>
          <w:rFonts w:ascii="Times New Roman" w:hAnsi="Times New Roman"/>
          <w:color w:val="000000"/>
          <w:sz w:val="20"/>
          <w:szCs w:val="20"/>
          <w:lang w:val="en-US"/>
        </w:rPr>
        <w:t>:</w:t>
      </w:r>
      <w:r w:rsidRPr="00DB0FAC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myWorld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Motorrad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Grand Prix von </w:t>
      </w:r>
      <w:proofErr w:type="spellStart"/>
      <w:r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Osterreich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Austria</w:t>
      </w:r>
    </w:p>
    <w:p w:rsidR="00DB0FAC" w:rsidRPr="00DB0FAC" w:rsidRDefault="00DB0FAC" w:rsidP="00DB0FAC">
      <w:pPr>
        <w:widowControl w:val="0"/>
        <w:tabs>
          <w:tab w:val="left" w:pos="90"/>
          <w:tab w:val="left" w:pos="96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DB0FAC">
        <w:rPr>
          <w:rFonts w:ascii="Times New Roman" w:hAnsi="Times New Roman"/>
          <w:color w:val="000000"/>
          <w:sz w:val="20"/>
          <w:szCs w:val="20"/>
          <w:lang w:val="en-US"/>
        </w:rPr>
        <w:t>event</w:t>
      </w:r>
      <w:proofErr w:type="gramEnd"/>
      <w:r w:rsidRPr="00DB0FAC">
        <w:rPr>
          <w:rFonts w:ascii="Times New Roman" w:hAnsi="Times New Roman"/>
          <w:color w:val="000000"/>
          <w:sz w:val="20"/>
          <w:szCs w:val="20"/>
          <w:lang w:val="en-US"/>
        </w:rPr>
        <w:t>:</w:t>
      </w:r>
      <w:r w:rsidRPr="00DB0FAC">
        <w:rPr>
          <w:rFonts w:ascii="Times New Roman" w:hAnsi="Times New Roman"/>
          <w:sz w:val="20"/>
          <w:szCs w:val="20"/>
          <w:lang w:val="en-US"/>
        </w:rPr>
        <w:tab/>
      </w:r>
      <w:r w:rsidRPr="00DB0FAC">
        <w:rPr>
          <w:rFonts w:ascii="Times New Roman" w:hAnsi="Times New Roman"/>
          <w:b/>
          <w:sz w:val="20"/>
          <w:szCs w:val="20"/>
          <w:lang w:val="en-US"/>
        </w:rPr>
        <w:t xml:space="preserve">MOTO GP </w:t>
      </w:r>
    </w:p>
    <w:p w:rsidR="00DB0FAC" w:rsidRPr="00DB0FAC" w:rsidRDefault="00DB0FAC" w:rsidP="00DB0FAC">
      <w:pPr>
        <w:widowControl w:val="0"/>
        <w:tabs>
          <w:tab w:val="left" w:pos="90"/>
          <w:tab w:val="left" w:pos="96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</w:p>
    <w:p w:rsidR="00DB0FAC" w:rsidRPr="00DB0FAC" w:rsidRDefault="00DB0FAC" w:rsidP="00DB0FAC">
      <w:pPr>
        <w:widowControl w:val="0"/>
        <w:tabs>
          <w:tab w:val="center" w:pos="63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tbl>
      <w:tblPr>
        <w:tblW w:w="0" w:type="auto"/>
        <w:jc w:val="center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ook w:val="04A0" w:firstRow="1" w:lastRow="0" w:firstColumn="1" w:lastColumn="0" w:noHBand="0" w:noVBand="1"/>
      </w:tblPr>
      <w:tblGrid>
        <w:gridCol w:w="3540"/>
        <w:gridCol w:w="1217"/>
        <w:gridCol w:w="1217"/>
        <w:gridCol w:w="2140"/>
        <w:gridCol w:w="2200"/>
        <w:gridCol w:w="441"/>
      </w:tblGrid>
      <w:tr w:rsidR="003D48F9" w:rsidRPr="00DB0FAC" w:rsidTr="003D48F9">
        <w:trPr>
          <w:trHeight w:val="297"/>
          <w:jc w:val="center"/>
        </w:trPr>
        <w:tc>
          <w:tcPr>
            <w:tcW w:w="3540" w:type="dxa"/>
            <w:shd w:val="clear" w:color="auto" w:fill="auto"/>
            <w:noWrap/>
            <w:vAlign w:val="center"/>
            <w:hideMark/>
          </w:tcPr>
          <w:p w:rsidR="003D48F9" w:rsidRPr="00DB0FAC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DB0FAC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CUSTOMER NAME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3D48F9" w:rsidRPr="00DB0FAC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DB0FAC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3D48F9" w:rsidRPr="00DB0FAC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DB0FAC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TO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3D48F9" w:rsidRPr="00DB0FAC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DB0FAC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PLACE OF INSTAL.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3D48F9" w:rsidRPr="00DB0FAC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3D48F9" w:rsidRPr="00DB0FAC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3D48F9" w:rsidRPr="00DB0FAC" w:rsidTr="003D48F9">
        <w:trPr>
          <w:trHeight w:val="297"/>
          <w:jc w:val="center"/>
        </w:trPr>
        <w:tc>
          <w:tcPr>
            <w:tcW w:w="3540" w:type="dxa"/>
            <w:shd w:val="clear" w:color="auto" w:fill="auto"/>
            <w:noWrap/>
            <w:vAlign w:val="center"/>
            <w:hideMark/>
          </w:tcPr>
          <w:p w:rsidR="003D48F9" w:rsidRPr="00DB0FAC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DB0FA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COSMOTE SPORT TV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3D48F9" w:rsidRPr="00DB0FAC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09/08</w:t>
            </w:r>
            <w:r w:rsidRPr="00DB0FA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/2019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3D48F9" w:rsidRPr="00DB0FAC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11/08</w:t>
            </w:r>
            <w:r w:rsidRPr="00DB0FA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/2019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3D48F9" w:rsidRPr="00DB0FAC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DB0FA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COMMENTARY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3D48F9" w:rsidRPr="00DB0FAC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B0FAC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IDD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DB0FAC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DB0FAC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SET</w:t>
            </w:r>
          </w:p>
        </w:tc>
        <w:tc>
          <w:tcPr>
            <w:tcW w:w="441" w:type="dxa"/>
          </w:tcPr>
          <w:p w:rsidR="003D48F9" w:rsidRPr="00DB0FAC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48F9" w:rsidRPr="00DB0FAC" w:rsidTr="00BF3B4A">
        <w:trPr>
          <w:trHeight w:val="297"/>
          <w:jc w:val="center"/>
        </w:trPr>
        <w:tc>
          <w:tcPr>
            <w:tcW w:w="3540" w:type="dxa"/>
            <w:shd w:val="clear" w:color="auto" w:fill="auto"/>
            <w:noWrap/>
            <w:vAlign w:val="center"/>
            <w:hideMark/>
          </w:tcPr>
          <w:p w:rsidR="003D48F9" w:rsidRPr="00DB0FAC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DB0FA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TV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3D48F9" w:rsidRPr="00DB0FAC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3D48F9" w:rsidRPr="00DB0FAC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3D48F9" w:rsidRPr="00DB0FAC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3D48F9" w:rsidRPr="00BF3B4A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18"/>
                <w:szCs w:val="18"/>
                <w:lang w:val="de-AT"/>
              </w:rPr>
            </w:pPr>
          </w:p>
        </w:tc>
        <w:tc>
          <w:tcPr>
            <w:tcW w:w="441" w:type="dxa"/>
          </w:tcPr>
          <w:p w:rsidR="003D48F9" w:rsidRPr="003D48F9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color w:val="FF0000"/>
                <w:sz w:val="18"/>
                <w:szCs w:val="18"/>
              </w:rPr>
            </w:pPr>
          </w:p>
        </w:tc>
      </w:tr>
      <w:tr w:rsidR="003D48F9" w:rsidRPr="00DB0FAC" w:rsidTr="003D48F9">
        <w:trPr>
          <w:trHeight w:val="297"/>
          <w:jc w:val="center"/>
        </w:trPr>
        <w:tc>
          <w:tcPr>
            <w:tcW w:w="3540" w:type="dxa"/>
            <w:shd w:val="clear" w:color="auto" w:fill="auto"/>
            <w:noWrap/>
            <w:vAlign w:val="center"/>
          </w:tcPr>
          <w:p w:rsidR="003D48F9" w:rsidRPr="00DB0FAC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DB0FA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COSMOTE SPORT TV</w:t>
            </w:r>
          </w:p>
        </w:tc>
        <w:tc>
          <w:tcPr>
            <w:tcW w:w="1217" w:type="dxa"/>
            <w:shd w:val="clear" w:color="auto" w:fill="auto"/>
            <w:noWrap/>
            <w:vAlign w:val="center"/>
          </w:tcPr>
          <w:p w:rsidR="003D48F9" w:rsidRPr="00DB0FAC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09/08</w:t>
            </w:r>
            <w:r w:rsidRPr="00DB0FA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/2019</w:t>
            </w:r>
          </w:p>
        </w:tc>
        <w:tc>
          <w:tcPr>
            <w:tcW w:w="1217" w:type="dxa"/>
            <w:shd w:val="clear" w:color="auto" w:fill="auto"/>
            <w:noWrap/>
            <w:vAlign w:val="center"/>
          </w:tcPr>
          <w:p w:rsidR="003D48F9" w:rsidRPr="00DB0FAC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11/08</w:t>
            </w:r>
            <w:r w:rsidRPr="00DB0FA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/2019</w:t>
            </w:r>
          </w:p>
        </w:tc>
        <w:tc>
          <w:tcPr>
            <w:tcW w:w="2140" w:type="dxa"/>
            <w:shd w:val="clear" w:color="auto" w:fill="auto"/>
            <w:noWrap/>
            <w:vAlign w:val="center"/>
          </w:tcPr>
          <w:p w:rsidR="003D48F9" w:rsidRPr="00DB0FAC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DB0FA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COMMENTARY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3D48F9" w:rsidRPr="00BF3B4A" w:rsidRDefault="00BF3B4A" w:rsidP="0065527C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BF3B4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ADSL + ROUTER</w:t>
            </w:r>
          </w:p>
        </w:tc>
        <w:tc>
          <w:tcPr>
            <w:tcW w:w="441" w:type="dxa"/>
          </w:tcPr>
          <w:p w:rsidR="003D48F9" w:rsidRPr="003D48F9" w:rsidRDefault="003D48F9" w:rsidP="0065527C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</w:pPr>
          </w:p>
        </w:tc>
      </w:tr>
      <w:tr w:rsidR="003D48F9" w:rsidRPr="00DB0FAC" w:rsidTr="003D48F9">
        <w:trPr>
          <w:trHeight w:val="297"/>
          <w:jc w:val="center"/>
        </w:trPr>
        <w:tc>
          <w:tcPr>
            <w:tcW w:w="3540" w:type="dxa"/>
            <w:shd w:val="clear" w:color="auto" w:fill="auto"/>
            <w:noWrap/>
            <w:vAlign w:val="center"/>
          </w:tcPr>
          <w:p w:rsidR="003D48F9" w:rsidRPr="00DB0FAC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DB0FA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TV</w:t>
            </w:r>
          </w:p>
        </w:tc>
        <w:tc>
          <w:tcPr>
            <w:tcW w:w="1217" w:type="dxa"/>
            <w:shd w:val="clear" w:color="auto" w:fill="auto"/>
            <w:noWrap/>
            <w:vAlign w:val="center"/>
          </w:tcPr>
          <w:p w:rsidR="003D48F9" w:rsidRPr="00DB0FAC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17" w:type="dxa"/>
            <w:shd w:val="clear" w:color="auto" w:fill="auto"/>
            <w:noWrap/>
            <w:vAlign w:val="center"/>
          </w:tcPr>
          <w:p w:rsidR="003D48F9" w:rsidRPr="00DB0FAC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40" w:type="dxa"/>
            <w:shd w:val="clear" w:color="auto" w:fill="auto"/>
            <w:noWrap/>
            <w:vAlign w:val="center"/>
          </w:tcPr>
          <w:p w:rsidR="003D48F9" w:rsidRPr="00DB0FAC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3D48F9" w:rsidRPr="00BF3B4A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1" w:type="dxa"/>
          </w:tcPr>
          <w:p w:rsidR="003D48F9" w:rsidRPr="003D48F9" w:rsidRDefault="003D48F9" w:rsidP="00686D00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</w:tr>
      <w:tr w:rsidR="003D48F9" w:rsidRPr="00DB0FAC" w:rsidTr="003D48F9">
        <w:trPr>
          <w:trHeight w:val="297"/>
          <w:jc w:val="center"/>
        </w:trPr>
        <w:tc>
          <w:tcPr>
            <w:tcW w:w="354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auto"/>
            <w:noWrap/>
            <w:vAlign w:val="center"/>
          </w:tcPr>
          <w:p w:rsidR="003D48F9" w:rsidRPr="00DB0FAC" w:rsidRDefault="003D48F9" w:rsidP="00EB6EED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DB0FA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COSMOTE SPORT TV</w:t>
            </w:r>
          </w:p>
        </w:tc>
        <w:tc>
          <w:tcPr>
            <w:tcW w:w="121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auto"/>
            <w:noWrap/>
            <w:vAlign w:val="center"/>
          </w:tcPr>
          <w:p w:rsidR="003D48F9" w:rsidRPr="008F0611" w:rsidRDefault="003D48F9" w:rsidP="00EB6EED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F0611">
              <w:rPr>
                <w:rFonts w:ascii="Times New Roman" w:hAnsi="Times New Roman"/>
                <w:color w:val="000000"/>
                <w:sz w:val="20"/>
                <w:szCs w:val="20"/>
              </w:rPr>
              <w:t>09/08/2019</w:t>
            </w:r>
          </w:p>
        </w:tc>
        <w:tc>
          <w:tcPr>
            <w:tcW w:w="121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auto"/>
            <w:noWrap/>
            <w:vAlign w:val="center"/>
          </w:tcPr>
          <w:p w:rsidR="003D48F9" w:rsidRPr="008F0611" w:rsidRDefault="003D48F9" w:rsidP="00EB6EED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F0611">
              <w:rPr>
                <w:rFonts w:ascii="Times New Roman" w:hAnsi="Times New Roman"/>
                <w:color w:val="000000"/>
                <w:sz w:val="20"/>
                <w:szCs w:val="20"/>
              </w:rPr>
              <w:t>11/08/2019</w:t>
            </w:r>
          </w:p>
        </w:tc>
        <w:tc>
          <w:tcPr>
            <w:tcW w:w="214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auto"/>
            <w:noWrap/>
            <w:vAlign w:val="center"/>
          </w:tcPr>
          <w:p w:rsidR="003D48F9" w:rsidRPr="008F0611" w:rsidRDefault="003D48F9" w:rsidP="00EB6EED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F0611">
              <w:rPr>
                <w:rFonts w:ascii="Times New Roman" w:hAnsi="Times New Roman"/>
                <w:color w:val="000000"/>
                <w:sz w:val="20"/>
                <w:szCs w:val="20"/>
              </w:rPr>
              <w:t>COMMENTARY</w:t>
            </w:r>
          </w:p>
        </w:tc>
        <w:tc>
          <w:tcPr>
            <w:tcW w:w="220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auto"/>
            <w:noWrap/>
            <w:vAlign w:val="center"/>
          </w:tcPr>
          <w:p w:rsidR="003D48F9" w:rsidRPr="00BF3B4A" w:rsidRDefault="00BF3B4A" w:rsidP="00EB6EED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de-AT"/>
              </w:rPr>
            </w:pPr>
            <w:r w:rsidRPr="00BF3B4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ADSL + ROUTER</w:t>
            </w:r>
          </w:p>
        </w:tc>
        <w:tc>
          <w:tcPr>
            <w:tcW w:w="44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3D48F9" w:rsidRPr="003D48F9" w:rsidRDefault="003D48F9" w:rsidP="00EB6EED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0"/>
                <w:szCs w:val="20"/>
                <w:lang w:val="de-AT"/>
              </w:rPr>
            </w:pPr>
          </w:p>
        </w:tc>
      </w:tr>
      <w:tr w:rsidR="003D48F9" w:rsidRPr="00DB0FAC" w:rsidTr="003D48F9">
        <w:trPr>
          <w:trHeight w:val="297"/>
          <w:jc w:val="center"/>
        </w:trPr>
        <w:tc>
          <w:tcPr>
            <w:tcW w:w="354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auto"/>
            <w:noWrap/>
            <w:vAlign w:val="center"/>
          </w:tcPr>
          <w:p w:rsidR="003D48F9" w:rsidRPr="00DB0FAC" w:rsidRDefault="003D48F9" w:rsidP="00EB6EED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DB0FA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TV</w:t>
            </w:r>
          </w:p>
        </w:tc>
        <w:tc>
          <w:tcPr>
            <w:tcW w:w="121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auto"/>
            <w:noWrap/>
            <w:vAlign w:val="center"/>
          </w:tcPr>
          <w:p w:rsidR="003D48F9" w:rsidRPr="00DB0FAC" w:rsidRDefault="003D48F9" w:rsidP="00EB6EED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auto"/>
            <w:noWrap/>
            <w:vAlign w:val="center"/>
          </w:tcPr>
          <w:p w:rsidR="003D48F9" w:rsidRPr="00DB0FAC" w:rsidRDefault="003D48F9" w:rsidP="00EB6EED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auto"/>
            <w:noWrap/>
            <w:vAlign w:val="center"/>
          </w:tcPr>
          <w:p w:rsidR="003D48F9" w:rsidRPr="00DB0FAC" w:rsidRDefault="003D48F9" w:rsidP="00EB6EED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auto"/>
            <w:noWrap/>
            <w:vAlign w:val="center"/>
          </w:tcPr>
          <w:p w:rsidR="003D48F9" w:rsidRPr="00DB0FAC" w:rsidRDefault="003D48F9" w:rsidP="00EB6EED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3D48F9" w:rsidRPr="00DB0FAC" w:rsidRDefault="003D48F9" w:rsidP="00EB6EED">
            <w:pPr>
              <w:widowControl w:val="0"/>
              <w:tabs>
                <w:tab w:val="left" w:pos="164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</w:tbl>
    <w:p w:rsidR="00DB0FAC" w:rsidRPr="00DB0FAC" w:rsidRDefault="00DB0FAC" w:rsidP="00DB0FAC">
      <w:pPr>
        <w:widowControl w:val="0"/>
        <w:tabs>
          <w:tab w:val="left" w:pos="164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B0FAC" w:rsidRPr="00DB0FAC" w:rsidRDefault="00DB0FAC" w:rsidP="00DB0FAC">
      <w:pPr>
        <w:widowControl w:val="0"/>
        <w:tabs>
          <w:tab w:val="left" w:pos="164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B0FAC" w:rsidRPr="008F0611" w:rsidRDefault="00DB0FAC" w:rsidP="00DB0FAC">
      <w:pPr>
        <w:widowControl w:val="0"/>
        <w:tabs>
          <w:tab w:val="left" w:pos="28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</w:pPr>
      <w:r w:rsidRPr="008F0611"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  <w:t>P</w:t>
      </w:r>
      <w:r w:rsidR="008F0611"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  <w:t xml:space="preserve">lease provide </w:t>
      </w:r>
      <w:r w:rsidR="008F0611" w:rsidRPr="00BF3B4A">
        <w:rPr>
          <w:rFonts w:ascii="Times New Roman" w:hAnsi="Times New Roman"/>
          <w:b/>
          <w:bCs/>
          <w:color w:val="000000"/>
          <w:sz w:val="18"/>
          <w:szCs w:val="18"/>
          <w:highlight w:val="yellow"/>
          <w:lang w:val="en-US"/>
        </w:rPr>
        <w:t>1 IDD with Set &amp; 2</w:t>
      </w:r>
      <w:r w:rsidRPr="00BF3B4A">
        <w:rPr>
          <w:rFonts w:ascii="Times New Roman" w:hAnsi="Times New Roman"/>
          <w:b/>
          <w:bCs/>
          <w:color w:val="000000"/>
          <w:sz w:val="18"/>
          <w:szCs w:val="18"/>
          <w:highlight w:val="yellow"/>
          <w:lang w:val="en-US"/>
        </w:rPr>
        <w:t xml:space="preserve"> ADSL with router</w:t>
      </w:r>
    </w:p>
    <w:p w:rsidR="00DB0FAC" w:rsidRPr="008F0611" w:rsidRDefault="00DB0FAC" w:rsidP="00DB0FAC">
      <w:pPr>
        <w:widowControl w:val="0"/>
        <w:tabs>
          <w:tab w:val="left" w:pos="28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</w:pPr>
      <w:r w:rsidRPr="008F0611"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  <w:t xml:space="preserve">Contact Person: </w:t>
      </w:r>
      <w:proofErr w:type="spellStart"/>
      <w:proofErr w:type="gramStart"/>
      <w:r w:rsidRPr="00BF3B4A">
        <w:rPr>
          <w:rFonts w:ascii="Times New Roman" w:hAnsi="Times New Roman"/>
          <w:b/>
          <w:bCs/>
          <w:color w:val="000000"/>
          <w:sz w:val="18"/>
          <w:szCs w:val="18"/>
          <w:highlight w:val="yellow"/>
          <w:lang w:val="en-US"/>
        </w:rPr>
        <w:t>Diatsidis</w:t>
      </w:r>
      <w:proofErr w:type="spellEnd"/>
      <w:r w:rsidRPr="00BF3B4A">
        <w:rPr>
          <w:rFonts w:ascii="Times New Roman" w:hAnsi="Times New Roman"/>
          <w:b/>
          <w:bCs/>
          <w:color w:val="000000"/>
          <w:sz w:val="18"/>
          <w:szCs w:val="18"/>
          <w:highlight w:val="yellow"/>
          <w:lang w:val="en-US"/>
        </w:rPr>
        <w:t xml:space="preserve">  Mob</w:t>
      </w:r>
      <w:proofErr w:type="gramEnd"/>
      <w:r w:rsidRPr="00BF3B4A">
        <w:rPr>
          <w:rFonts w:ascii="Times New Roman" w:hAnsi="Times New Roman"/>
          <w:b/>
          <w:bCs/>
          <w:color w:val="000000"/>
          <w:sz w:val="18"/>
          <w:szCs w:val="18"/>
          <w:highlight w:val="yellow"/>
          <w:lang w:val="en-US"/>
        </w:rPr>
        <w:t>:+306944512161</w:t>
      </w:r>
      <w:bookmarkStart w:id="0" w:name="_GoBack"/>
      <w:bookmarkEnd w:id="0"/>
    </w:p>
    <w:p w:rsidR="00DB0FAC" w:rsidRPr="008F0611" w:rsidRDefault="00DB0FAC" w:rsidP="00DB0FAC">
      <w:pPr>
        <w:widowControl w:val="0"/>
        <w:tabs>
          <w:tab w:val="left" w:pos="28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</w:pPr>
      <w:r w:rsidRPr="008F0611"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  <w:t xml:space="preserve">Please </w:t>
      </w:r>
      <w:proofErr w:type="gramStart"/>
      <w:r w:rsidRPr="008F0611"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  <w:t>advise</w:t>
      </w:r>
      <w:proofErr w:type="gramEnd"/>
      <w:r w:rsidRPr="008F0611"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  <w:t xml:space="preserve"> on allocated numbers A.S.A.P. to the e-mail address: </w:t>
      </w:r>
      <w:hyperlink r:id="rId8" w:history="1">
        <w:r w:rsidRPr="008F0611">
          <w:rPr>
            <w:rStyle w:val="-"/>
            <w:rFonts w:ascii="Times New Roman" w:hAnsi="Times New Roman"/>
            <w:b/>
            <w:bCs/>
            <w:sz w:val="18"/>
            <w:szCs w:val="18"/>
            <w:lang w:val="en-US"/>
          </w:rPr>
          <w:t>gentrans@ote.gr</w:t>
        </w:r>
      </w:hyperlink>
    </w:p>
    <w:p w:rsidR="00DB0FAC" w:rsidRPr="008F0611" w:rsidRDefault="00DB0FAC" w:rsidP="00DB0FAC">
      <w:pPr>
        <w:pStyle w:val="defaul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DB0FAC" w:rsidRPr="008F0611" w:rsidRDefault="00DB0FAC" w:rsidP="00DB0FAC">
      <w:pPr>
        <w:pStyle w:val="defaul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DB0FAC" w:rsidRPr="008F0611" w:rsidRDefault="00DB0FAC" w:rsidP="00DB0FAC">
      <w:pPr>
        <w:pStyle w:val="default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8F0611">
        <w:rPr>
          <w:rFonts w:ascii="Times New Roman" w:hAnsi="Times New Roman" w:cs="Times New Roman"/>
          <w:sz w:val="18"/>
          <w:szCs w:val="18"/>
          <w:lang w:val="en-US"/>
        </w:rPr>
        <w:t xml:space="preserve">HELLENIC TELECOMMUNICATIONS ORGANIZATION SA (OTE GROUP OF COMPANIES) </w:t>
      </w:r>
    </w:p>
    <w:p w:rsidR="00DB0FAC" w:rsidRPr="008F0611" w:rsidRDefault="00DB0FAC" w:rsidP="00DB0FAC">
      <w:pPr>
        <w:pStyle w:val="defaul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F0611">
        <w:rPr>
          <w:rFonts w:ascii="Times New Roman" w:hAnsi="Times New Roman" w:cs="Times New Roman"/>
          <w:sz w:val="18"/>
          <w:szCs w:val="18"/>
          <w:lang w:val="en-US"/>
        </w:rPr>
        <w:t xml:space="preserve">VAT Number: </w:t>
      </w:r>
      <w:r w:rsidRPr="008F061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EL 094019245. </w:t>
      </w:r>
    </w:p>
    <w:p w:rsidR="00DB0FAC" w:rsidRPr="008F0611" w:rsidRDefault="00DB0FAC" w:rsidP="00DB0FAC">
      <w:pPr>
        <w:pStyle w:val="defaul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DB0FAC" w:rsidRPr="008F0611" w:rsidRDefault="00DB0FAC" w:rsidP="00DB0FAC">
      <w:pPr>
        <w:pStyle w:val="defaul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F0611">
        <w:rPr>
          <w:rFonts w:ascii="Times New Roman" w:hAnsi="Times New Roman" w:cs="Times New Roman"/>
          <w:sz w:val="18"/>
          <w:szCs w:val="18"/>
          <w:lang w:val="en-US"/>
        </w:rPr>
        <w:t xml:space="preserve">Responsible for the payments is our company: </w:t>
      </w:r>
    </w:p>
    <w:p w:rsidR="00DB0FAC" w:rsidRPr="008F0611" w:rsidRDefault="00DB0FAC" w:rsidP="00DB0FAC">
      <w:pPr>
        <w:pStyle w:val="defaul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F0611">
        <w:rPr>
          <w:rFonts w:ascii="Times New Roman" w:hAnsi="Times New Roman" w:cs="Times New Roman"/>
          <w:sz w:val="18"/>
          <w:szCs w:val="18"/>
          <w:lang w:val="en-US"/>
        </w:rPr>
        <w:t xml:space="preserve">HELLENIC TELECOMMUNICATIONS ORGANIZATION SA (OTE GROUP OF COMPANIES) via its Billing department bellow </w:t>
      </w:r>
    </w:p>
    <w:p w:rsidR="00DB0FAC" w:rsidRPr="008F0611" w:rsidRDefault="00DB0FAC" w:rsidP="00DB0FAC">
      <w:pPr>
        <w:pStyle w:val="defaul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DB0FAC" w:rsidRPr="008F0611" w:rsidRDefault="00DB0FAC" w:rsidP="00DB0FAC">
      <w:pPr>
        <w:pStyle w:val="defaul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F0611">
        <w:rPr>
          <w:rFonts w:ascii="Times New Roman" w:hAnsi="Times New Roman" w:cs="Times New Roman"/>
          <w:sz w:val="18"/>
          <w:szCs w:val="18"/>
          <w:lang w:val="en-US"/>
        </w:rPr>
        <w:t xml:space="preserve">Delivery invoice address for the original invoice (Post mail): </w:t>
      </w:r>
    </w:p>
    <w:p w:rsidR="00DB0FAC" w:rsidRPr="008F0611" w:rsidRDefault="00DB0FAC" w:rsidP="00DB0FAC">
      <w:pPr>
        <w:pStyle w:val="defaul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F0611">
        <w:rPr>
          <w:rFonts w:ascii="Times New Roman" w:hAnsi="Times New Roman" w:cs="Times New Roman"/>
          <w:sz w:val="18"/>
          <w:szCs w:val="18"/>
          <w:lang w:val="en-US"/>
        </w:rPr>
        <w:t xml:space="preserve">OTE INTERNATIONAL SOLUTION SA (OTEGLOBE) </w:t>
      </w:r>
    </w:p>
    <w:p w:rsidR="00DB0FAC" w:rsidRPr="008F0611" w:rsidRDefault="00DB0FAC" w:rsidP="00DB0FAC">
      <w:pPr>
        <w:pStyle w:val="defaul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F0611">
        <w:rPr>
          <w:rFonts w:ascii="Times New Roman" w:hAnsi="Times New Roman" w:cs="Times New Roman"/>
          <w:sz w:val="18"/>
          <w:szCs w:val="18"/>
          <w:lang w:val="en-US"/>
        </w:rPr>
        <w:t xml:space="preserve">6-8 </w:t>
      </w:r>
      <w:proofErr w:type="spellStart"/>
      <w:r w:rsidRPr="008F0611">
        <w:rPr>
          <w:rFonts w:ascii="Times New Roman" w:hAnsi="Times New Roman" w:cs="Times New Roman"/>
          <w:sz w:val="18"/>
          <w:szCs w:val="18"/>
          <w:lang w:val="en-US"/>
        </w:rPr>
        <w:t>Agissilaou</w:t>
      </w:r>
      <w:proofErr w:type="spellEnd"/>
      <w:r w:rsidRPr="008F0611">
        <w:rPr>
          <w:rFonts w:ascii="Times New Roman" w:hAnsi="Times New Roman" w:cs="Times New Roman"/>
          <w:sz w:val="18"/>
          <w:szCs w:val="18"/>
          <w:lang w:val="en-US"/>
        </w:rPr>
        <w:t xml:space="preserve"> &amp; </w:t>
      </w:r>
      <w:proofErr w:type="spellStart"/>
      <w:r w:rsidRPr="008F0611">
        <w:rPr>
          <w:rFonts w:ascii="Times New Roman" w:hAnsi="Times New Roman" w:cs="Times New Roman"/>
          <w:sz w:val="18"/>
          <w:szCs w:val="18"/>
          <w:lang w:val="en-US"/>
        </w:rPr>
        <w:t>Zinonos</w:t>
      </w:r>
      <w:proofErr w:type="spellEnd"/>
      <w:r w:rsidRPr="008F06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8F0611">
        <w:rPr>
          <w:rFonts w:ascii="Times New Roman" w:hAnsi="Times New Roman" w:cs="Times New Roman"/>
          <w:sz w:val="18"/>
          <w:szCs w:val="18"/>
          <w:lang w:val="en-US"/>
        </w:rPr>
        <w:t>Eleatou</w:t>
      </w:r>
      <w:proofErr w:type="spellEnd"/>
      <w:r w:rsidRPr="008F0611">
        <w:rPr>
          <w:rFonts w:ascii="Times New Roman" w:hAnsi="Times New Roman" w:cs="Times New Roman"/>
          <w:sz w:val="18"/>
          <w:szCs w:val="18"/>
          <w:lang w:val="en-US"/>
        </w:rPr>
        <w:t xml:space="preserve"> Str. </w:t>
      </w:r>
    </w:p>
    <w:p w:rsidR="00DB0FAC" w:rsidRPr="008F0611" w:rsidRDefault="00DB0FAC" w:rsidP="00DB0FAC">
      <w:pPr>
        <w:pStyle w:val="defaul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F0611">
        <w:rPr>
          <w:rFonts w:ascii="Times New Roman" w:hAnsi="Times New Roman" w:cs="Times New Roman"/>
          <w:sz w:val="18"/>
          <w:szCs w:val="18"/>
          <w:lang w:val="en-US"/>
        </w:rPr>
        <w:t xml:space="preserve">151 23, </w:t>
      </w:r>
      <w:proofErr w:type="spellStart"/>
      <w:r w:rsidRPr="008F0611">
        <w:rPr>
          <w:rFonts w:ascii="Times New Roman" w:hAnsi="Times New Roman" w:cs="Times New Roman"/>
          <w:sz w:val="18"/>
          <w:szCs w:val="18"/>
          <w:lang w:val="en-US"/>
        </w:rPr>
        <w:t>Maroussi</w:t>
      </w:r>
      <w:proofErr w:type="spellEnd"/>
      <w:r w:rsidRPr="008F0611">
        <w:rPr>
          <w:rFonts w:ascii="Times New Roman" w:hAnsi="Times New Roman" w:cs="Times New Roman"/>
          <w:sz w:val="18"/>
          <w:szCs w:val="18"/>
          <w:lang w:val="en-US"/>
        </w:rPr>
        <w:t xml:space="preserve"> - Athens, Greece </w:t>
      </w:r>
    </w:p>
    <w:p w:rsidR="00DB0FAC" w:rsidRPr="008F0611" w:rsidRDefault="004E279F" w:rsidP="00DB0FAC">
      <w:pPr>
        <w:pStyle w:val="defaul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hyperlink r:id="rId9" w:history="1">
        <w:r w:rsidR="00DB0FAC" w:rsidRPr="008F0611">
          <w:rPr>
            <w:rStyle w:val="-"/>
            <w:rFonts w:ascii="Times New Roman" w:hAnsi="Times New Roman"/>
            <w:sz w:val="18"/>
            <w:szCs w:val="18"/>
            <w:lang w:val="en-US"/>
          </w:rPr>
          <w:t>www.oteglobe.gr</w:t>
        </w:r>
      </w:hyperlink>
      <w:r w:rsidR="00DB0FAC" w:rsidRPr="008F06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DB0FAC" w:rsidRPr="008F0611" w:rsidRDefault="00DB0FAC" w:rsidP="00DB0FAC">
      <w:pPr>
        <w:pStyle w:val="defaul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DB0FAC" w:rsidRPr="008F0611" w:rsidRDefault="00DB0FAC" w:rsidP="00DB0FAC">
      <w:pPr>
        <w:pStyle w:val="defaul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F0611">
        <w:rPr>
          <w:rFonts w:ascii="Times New Roman" w:hAnsi="Times New Roman" w:cs="Times New Roman"/>
          <w:sz w:val="18"/>
          <w:szCs w:val="18"/>
          <w:lang w:val="en-US"/>
        </w:rPr>
        <w:t xml:space="preserve">(Person in charge </w:t>
      </w:r>
      <w:proofErr w:type="spellStart"/>
      <w:r w:rsidRPr="008F0611">
        <w:rPr>
          <w:rFonts w:ascii="Times New Roman" w:hAnsi="Times New Roman" w:cs="Times New Roman"/>
          <w:sz w:val="18"/>
          <w:szCs w:val="18"/>
          <w:lang w:val="en-US"/>
        </w:rPr>
        <w:t>Mr</w:t>
      </w:r>
      <w:proofErr w:type="spellEnd"/>
      <w:r w:rsidRPr="008F0611">
        <w:rPr>
          <w:rFonts w:ascii="Times New Roman" w:hAnsi="Times New Roman" w:cs="Times New Roman"/>
          <w:sz w:val="18"/>
          <w:szCs w:val="18"/>
          <w:lang w:val="en-US"/>
        </w:rPr>
        <w:t xml:space="preserve"> Papanikolaou George (+30) 210 8762605) </w:t>
      </w:r>
    </w:p>
    <w:p w:rsidR="00DB0FAC" w:rsidRPr="009718B6" w:rsidRDefault="00DB0FAC" w:rsidP="00DB0FAC">
      <w:pPr>
        <w:pStyle w:val="default"/>
        <w:jc w:val="both"/>
        <w:rPr>
          <w:rFonts w:ascii="Times New Roman" w:hAnsi="Times New Roman" w:cs="Times New Roman"/>
          <w:sz w:val="18"/>
          <w:szCs w:val="18"/>
          <w:lang w:val="de-AT"/>
        </w:rPr>
      </w:pPr>
      <w:r w:rsidRPr="009718B6">
        <w:rPr>
          <w:rFonts w:ascii="Times New Roman" w:hAnsi="Times New Roman" w:cs="Times New Roman"/>
          <w:sz w:val="18"/>
          <w:szCs w:val="18"/>
          <w:lang w:val="de-AT"/>
        </w:rPr>
        <w:t xml:space="preserve">E-MAIL: </w:t>
      </w:r>
      <w:hyperlink r:id="rId10" w:history="1">
        <w:r w:rsidRPr="009718B6">
          <w:rPr>
            <w:rStyle w:val="-"/>
            <w:rFonts w:ascii="Times New Roman" w:hAnsi="Times New Roman"/>
            <w:sz w:val="18"/>
            <w:szCs w:val="18"/>
            <w:lang w:val="de-AT"/>
          </w:rPr>
          <w:t>george.papanikolaou@oteglobe.gr</w:t>
        </w:r>
      </w:hyperlink>
      <w:r w:rsidRPr="009718B6">
        <w:rPr>
          <w:rFonts w:ascii="Times New Roman" w:hAnsi="Times New Roman" w:cs="Times New Roman"/>
          <w:sz w:val="18"/>
          <w:szCs w:val="18"/>
          <w:lang w:val="de-AT"/>
        </w:rPr>
        <w:t xml:space="preserve"> </w:t>
      </w:r>
    </w:p>
    <w:p w:rsidR="00DB0FAC" w:rsidRPr="008F0611" w:rsidRDefault="00DB0FAC" w:rsidP="00DB0FAC">
      <w:pPr>
        <w:pStyle w:val="defaul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F0611">
        <w:rPr>
          <w:rFonts w:ascii="Times New Roman" w:hAnsi="Times New Roman" w:cs="Times New Roman"/>
          <w:sz w:val="18"/>
          <w:szCs w:val="18"/>
          <w:lang w:val="en-US"/>
        </w:rPr>
        <w:t xml:space="preserve">E-MAIL: </w:t>
      </w:r>
      <w:hyperlink r:id="rId11" w:history="1">
        <w:r w:rsidRPr="008F0611">
          <w:rPr>
            <w:rStyle w:val="-"/>
            <w:rFonts w:ascii="Times New Roman" w:hAnsi="Times New Roman"/>
            <w:sz w:val="18"/>
            <w:szCs w:val="18"/>
            <w:lang w:val="en-US"/>
          </w:rPr>
          <w:t>CreditControl@oteglobe.gr</w:t>
        </w:r>
      </w:hyperlink>
      <w:r w:rsidRPr="008F06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DB0FAC" w:rsidRPr="008F0611" w:rsidRDefault="00DB0FAC" w:rsidP="00DB0FAC">
      <w:pPr>
        <w:pStyle w:val="default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:rsidR="00DB0FAC" w:rsidRPr="008F0611" w:rsidRDefault="00DB0FAC" w:rsidP="00DB0FAC">
      <w:pPr>
        <w:pStyle w:val="defaul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F061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You could notify a copy of the invoice (as a pdf) to this e-mail: </w:t>
      </w:r>
      <w:hyperlink r:id="rId12" w:history="1">
        <w:r w:rsidRPr="008F0611">
          <w:rPr>
            <w:rStyle w:val="-"/>
            <w:rFonts w:ascii="Times New Roman" w:hAnsi="Times New Roman"/>
            <w:b/>
            <w:bCs/>
            <w:sz w:val="18"/>
            <w:szCs w:val="18"/>
            <w:lang w:val="en-US"/>
          </w:rPr>
          <w:t>gentrans@ote.gr</w:t>
        </w:r>
      </w:hyperlink>
      <w:r w:rsidRPr="008F061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</w:p>
    <w:p w:rsidR="00DB0FAC" w:rsidRPr="008F0611" w:rsidRDefault="00DB0FAC" w:rsidP="00DB0FAC">
      <w:pPr>
        <w:pStyle w:val="defaul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F0611">
        <w:rPr>
          <w:rFonts w:ascii="Times New Roman" w:hAnsi="Times New Roman" w:cs="Times New Roman"/>
          <w:sz w:val="18"/>
          <w:szCs w:val="18"/>
          <w:lang w:val="en-US"/>
        </w:rPr>
        <w:t xml:space="preserve">The charges will be settled via Bank transfer. </w:t>
      </w:r>
    </w:p>
    <w:p w:rsidR="00DB0FAC" w:rsidRPr="008F0611" w:rsidRDefault="00655AD2" w:rsidP="00DB0FAC">
      <w:pPr>
        <w:widowControl w:val="0"/>
        <w:tabs>
          <w:tab w:val="left" w:pos="8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</w:pPr>
      <w:r w:rsidRPr="008F0611">
        <w:rPr>
          <w:rFonts w:ascii="Times New Roman" w:hAnsi="Times New Roman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5133340</wp:posOffset>
            </wp:positionH>
            <wp:positionV relativeFrom="paragraph">
              <wp:posOffset>1905</wp:posOffset>
            </wp:positionV>
            <wp:extent cx="2057400" cy="2219325"/>
            <wp:effectExtent l="0" t="0" r="0" b="9525"/>
            <wp:wrapNone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B0FAC" w:rsidRPr="008F0611"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  <w:t xml:space="preserve">   </w:t>
      </w:r>
      <w:r w:rsidR="00DB0FAC" w:rsidRPr="008F0611"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  <w:tab/>
        <w:t xml:space="preserve">                                                                                                          </w:t>
      </w:r>
    </w:p>
    <w:p w:rsidR="00DB0FAC" w:rsidRPr="008F0611" w:rsidRDefault="00DB0FAC" w:rsidP="00DB0FAC">
      <w:pPr>
        <w:widowControl w:val="0"/>
        <w:tabs>
          <w:tab w:val="left" w:pos="8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8F0611">
        <w:rPr>
          <w:rFonts w:ascii="Times New Roman" w:hAnsi="Times New Roman"/>
          <w:color w:val="000000"/>
          <w:sz w:val="18"/>
          <w:szCs w:val="18"/>
          <w:lang w:val="en-US"/>
        </w:rPr>
        <w:t>Best regards,</w:t>
      </w:r>
    </w:p>
    <w:p w:rsidR="00DB0FAC" w:rsidRPr="008F0611" w:rsidRDefault="00DB0FAC" w:rsidP="00DB0FAC">
      <w:pPr>
        <w:widowControl w:val="0"/>
        <w:tabs>
          <w:tab w:val="left" w:pos="8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18"/>
          <w:szCs w:val="18"/>
          <w:lang w:val="en-US"/>
        </w:rPr>
      </w:pPr>
    </w:p>
    <w:p w:rsidR="00DB0FAC" w:rsidRPr="008F0611" w:rsidRDefault="00DB0FAC" w:rsidP="00DB0FAC">
      <w:pPr>
        <w:widowControl w:val="0"/>
        <w:tabs>
          <w:tab w:val="left" w:pos="283"/>
        </w:tabs>
        <w:autoSpaceDE w:val="0"/>
        <w:autoSpaceDN w:val="0"/>
        <w:adjustRightInd w:val="0"/>
        <w:spacing w:before="99"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8F0611">
        <w:rPr>
          <w:rFonts w:ascii="Times New Roman" w:hAnsi="Times New Roman"/>
          <w:color w:val="000000"/>
          <w:sz w:val="18"/>
          <w:szCs w:val="18"/>
          <w:lang w:val="en-US"/>
        </w:rPr>
        <w:t>SAOUSOPOULOU Anna</w:t>
      </w:r>
    </w:p>
    <w:p w:rsidR="00DB0FAC" w:rsidRPr="008F0611" w:rsidRDefault="00DB0FAC" w:rsidP="00DB0FAC">
      <w:pPr>
        <w:widowControl w:val="0"/>
        <w:tabs>
          <w:tab w:val="left" w:pos="283"/>
        </w:tabs>
        <w:autoSpaceDE w:val="0"/>
        <w:autoSpaceDN w:val="0"/>
        <w:adjustRightInd w:val="0"/>
        <w:spacing w:before="99"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</w:p>
    <w:p w:rsidR="00DB0FAC" w:rsidRPr="008F0611" w:rsidRDefault="00DB0FAC" w:rsidP="00DB0FAC">
      <w:pPr>
        <w:widowControl w:val="0"/>
        <w:tabs>
          <w:tab w:val="center" w:pos="164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8F0611">
        <w:rPr>
          <w:rFonts w:ascii="Times New Roman" w:hAnsi="Times New Roman"/>
          <w:color w:val="000000"/>
          <w:sz w:val="18"/>
          <w:szCs w:val="18"/>
          <w:lang w:val="en-US"/>
        </w:rPr>
        <w:t xml:space="preserve">MANAGER OF GENTRANS  </w:t>
      </w:r>
    </w:p>
    <w:p w:rsidR="00DB0FAC" w:rsidRPr="008F0611" w:rsidRDefault="00DB0FAC" w:rsidP="00DB0FAC">
      <w:pPr>
        <w:widowControl w:val="0"/>
        <w:tabs>
          <w:tab w:val="center" w:pos="164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8F0611">
        <w:rPr>
          <w:rFonts w:ascii="Times New Roman" w:hAnsi="Times New Roman"/>
          <w:color w:val="000000"/>
          <w:sz w:val="18"/>
          <w:szCs w:val="18"/>
          <w:lang w:val="en-US"/>
        </w:rPr>
        <w:t>ATHENS</w:t>
      </w:r>
    </w:p>
    <w:p w:rsidR="00385305" w:rsidRPr="008F0611" w:rsidRDefault="00F7105B" w:rsidP="00DB0FAC">
      <w:pPr>
        <w:widowControl w:val="0"/>
        <w:tabs>
          <w:tab w:val="left" w:pos="90"/>
        </w:tabs>
        <w:autoSpaceDE w:val="0"/>
        <w:autoSpaceDN w:val="0"/>
        <w:adjustRightInd w:val="0"/>
        <w:spacing w:before="245"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F0611">
        <w:rPr>
          <w:rFonts w:ascii="Times New Roman" w:hAnsi="Times New Roman"/>
          <w:color w:val="000000"/>
          <w:sz w:val="18"/>
          <w:szCs w:val="18"/>
          <w:lang w:val="en-US"/>
        </w:rPr>
        <w:t>MANAGER OF GENTRANS</w:t>
      </w:r>
      <w:r w:rsidR="0028675E" w:rsidRPr="008F0611">
        <w:rPr>
          <w:rFonts w:ascii="Times New Roman" w:hAnsi="Times New Roman"/>
          <w:color w:val="000000"/>
          <w:sz w:val="18"/>
          <w:szCs w:val="18"/>
          <w:lang w:val="en-US"/>
        </w:rPr>
        <w:t xml:space="preserve">, </w:t>
      </w:r>
      <w:r w:rsidRPr="008F0611">
        <w:rPr>
          <w:rFonts w:ascii="Times New Roman" w:hAnsi="Times New Roman"/>
          <w:color w:val="000000"/>
          <w:sz w:val="18"/>
          <w:szCs w:val="18"/>
          <w:lang w:val="en-US"/>
        </w:rPr>
        <w:t>ATHENS</w:t>
      </w:r>
    </w:p>
    <w:sectPr w:rsidR="00385305" w:rsidRPr="008F0611" w:rsidSect="00B237F5">
      <w:pgSz w:w="11899" w:h="16841" w:code="9"/>
      <w:pgMar w:top="680" w:right="567" w:bottom="720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BA2"/>
    <w:rsid w:val="000D5C99"/>
    <w:rsid w:val="000E6A89"/>
    <w:rsid w:val="002671A0"/>
    <w:rsid w:val="0028675E"/>
    <w:rsid w:val="00291FEC"/>
    <w:rsid w:val="002C654D"/>
    <w:rsid w:val="002E0DC7"/>
    <w:rsid w:val="00377BA2"/>
    <w:rsid w:val="00385305"/>
    <w:rsid w:val="003D48F9"/>
    <w:rsid w:val="004A7AB7"/>
    <w:rsid w:val="004E279F"/>
    <w:rsid w:val="00586186"/>
    <w:rsid w:val="005C1078"/>
    <w:rsid w:val="005E355E"/>
    <w:rsid w:val="005F2140"/>
    <w:rsid w:val="0065527C"/>
    <w:rsid w:val="00655AD2"/>
    <w:rsid w:val="00677A4E"/>
    <w:rsid w:val="006D1244"/>
    <w:rsid w:val="006E1ABE"/>
    <w:rsid w:val="00711EB6"/>
    <w:rsid w:val="007D00DA"/>
    <w:rsid w:val="007E1A99"/>
    <w:rsid w:val="007F487E"/>
    <w:rsid w:val="00802CC4"/>
    <w:rsid w:val="008F0611"/>
    <w:rsid w:val="00936A31"/>
    <w:rsid w:val="009718B6"/>
    <w:rsid w:val="009D257F"/>
    <w:rsid w:val="009E0E05"/>
    <w:rsid w:val="00A07166"/>
    <w:rsid w:val="00A933C0"/>
    <w:rsid w:val="00AB7760"/>
    <w:rsid w:val="00AD23A5"/>
    <w:rsid w:val="00AD2819"/>
    <w:rsid w:val="00AF13F3"/>
    <w:rsid w:val="00B237F5"/>
    <w:rsid w:val="00B82E3B"/>
    <w:rsid w:val="00BE5D38"/>
    <w:rsid w:val="00BF3B4A"/>
    <w:rsid w:val="00CA5D13"/>
    <w:rsid w:val="00CB5BF3"/>
    <w:rsid w:val="00D240B6"/>
    <w:rsid w:val="00D35F3A"/>
    <w:rsid w:val="00DB0FAC"/>
    <w:rsid w:val="00DC09D9"/>
    <w:rsid w:val="00E85807"/>
    <w:rsid w:val="00EB072D"/>
    <w:rsid w:val="00EB28F5"/>
    <w:rsid w:val="00EB4535"/>
    <w:rsid w:val="00EE35EC"/>
    <w:rsid w:val="00EE3D22"/>
    <w:rsid w:val="00F13956"/>
    <w:rsid w:val="00F21EF6"/>
    <w:rsid w:val="00F7019D"/>
    <w:rsid w:val="00F7105B"/>
    <w:rsid w:val="00F72EC1"/>
    <w:rsid w:val="00FD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DC09D9"/>
    <w:rPr>
      <w:rFonts w:cs="Times New Roman"/>
      <w:color w:val="0000FF" w:themeColor="hyperlink"/>
      <w:u w:val="single"/>
    </w:rPr>
  </w:style>
  <w:style w:type="paragraph" w:customStyle="1" w:styleId="default">
    <w:name w:val="default"/>
    <w:basedOn w:val="a"/>
    <w:rsid w:val="00AD2819"/>
    <w:pPr>
      <w:autoSpaceDE w:val="0"/>
      <w:autoSpaceDN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DC09D9"/>
    <w:rPr>
      <w:rFonts w:cs="Times New Roman"/>
      <w:color w:val="0000FF" w:themeColor="hyperlink"/>
      <w:u w:val="single"/>
    </w:rPr>
  </w:style>
  <w:style w:type="paragraph" w:customStyle="1" w:styleId="default">
    <w:name w:val="default"/>
    <w:basedOn w:val="a"/>
    <w:rsid w:val="00AD2819"/>
    <w:pPr>
      <w:autoSpaceDE w:val="0"/>
      <w:autoSpaceDN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5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trans@ote.gr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gentrans@ote.gr" TargetMode="External"/><Relationship Id="rId12" Type="http://schemas.openxmlformats.org/officeDocument/2006/relationships/hyperlink" Target="mailto:gentrans@ote.g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CreditControl@oteglobe.g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george.papanikolaou@oteglobe.g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teglobe.g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oama\&#917;&#960;&#953;&#966;&#940;&#957;&#949;&#953;&#945;%20&#949;&#961;&#947;&#945;&#963;&#943;&#945;&#962;\&#928;&#932;&#931;%20&#917;&#926;&#937;&#932;&#917;&#929;&#921;&#922;&#927;&#933;\OTE%20TV%20(PSG-CHELSEA).dotx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850261-6CDB-4C25-9210-C133B887E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OTE TV (PSG-CHELSEA).dotx</Template>
  <TotalTime>24</TotalTime>
  <Pages>1</Pages>
  <Words>231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OTE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ioama</dc:creator>
  <cp:lastModifiedBy>ASAOUSOPOUL</cp:lastModifiedBy>
  <cp:revision>3</cp:revision>
  <cp:lastPrinted>2016-04-05T09:13:00Z</cp:lastPrinted>
  <dcterms:created xsi:type="dcterms:W3CDTF">2019-07-30T08:13:00Z</dcterms:created>
  <dcterms:modified xsi:type="dcterms:W3CDTF">2019-07-30T09:10:00Z</dcterms:modified>
</cp:coreProperties>
</file>